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D7C" w:rsidP="00DA7D7C" w:rsidRDefault="00DA7D7C">
      <w:pPr>
        <w:pStyle w:val="BpSTitle"/>
      </w:pPr>
      <w:r>
        <w:t>18260</w:t>
      </w:r>
    </w:p>
    <w:p w:rsidR="00DA7D7C" w:rsidP="00DA7D7C" w:rsidRDefault="003B6817">
      <w:pPr>
        <w:pStyle w:val="BpSTitle"/>
      </w:pPr>
      <w:r>
        <w:t>Hawai'i</w:t>
      </w:r>
      <w:r w:rsidR="00DA7D7C">
        <w:t xml:space="preserve"> </w:t>
      </w:r>
      <w:bookmarkStart w:name="_GoBack" w:id="0"/>
      <w:bookmarkEnd w:id="0"/>
      <w:r w:rsidR="00DA7D7C">
        <w:t>Dry Coastal Strand</w:t>
      </w:r>
    </w:p>
    <w:p w:rsidR="00DA7D7C" w:rsidP="00DA7D7C" w:rsidRDefault="00DA7D7C">
      <w:r>
        <w:t xmlns:w="http://schemas.openxmlformats.org/wordprocessingml/2006/main">BpS Model/Description Version: Aug. 2019</w:t>
      </w:r>
      <w:r>
        <w:tab/>
      </w:r>
      <w:r>
        <w:tab/>
      </w:r>
      <w:r>
        <w:tab/>
      </w:r>
      <w:r>
        <w:tab/>
      </w:r>
      <w:r>
        <w:tab/>
      </w:r>
      <w:r>
        <w:tab/>
      </w:r>
      <w:r>
        <w:tab/>
      </w:r>
    </w:p>
    <w:p w:rsidR="00DA7D7C" w:rsidP="00DA7D7C" w:rsidRDefault="00C74707">
      <w:r>
        <w:tab/>
      </w:r>
      <w:r>
        <w:tab/>
      </w:r>
      <w:r>
        <w:tab/>
      </w:r>
      <w:r>
        <w:tab/>
      </w:r>
      <w:r>
        <w:tab/>
      </w:r>
      <w:r>
        <w:tab/>
      </w:r>
      <w:r>
        <w:tab/>
      </w:r>
      <w:r>
        <w:tab/>
      </w:r>
      <w:r>
        <w:tab/>
      </w:r>
      <w:r>
        <w:tab/>
        <w:t>Update: 6/5/2018</w:t>
      </w:r>
    </w:p>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3000"/>
        <w:gridCol w:w="1392"/>
        <w:gridCol w:w="852"/>
      </w:tblGrid>
      <w:tr w:rsidRPr="00DA7D7C" w:rsidR="00DA7D7C" w:rsidTr="00DA7D7C">
        <w:tc>
          <w:tcPr>
            <w:tcW w:w="2040" w:type="dxa"/>
            <w:tcBorders>
              <w:top w:val="single" w:color="auto" w:sz="2" w:space="0"/>
              <w:left w:val="single" w:color="auto" w:sz="12" w:space="0"/>
              <w:bottom w:val="single" w:color="000000" w:sz="12" w:space="0"/>
            </w:tcBorders>
            <w:shd w:val="clear" w:color="auto" w:fill="auto"/>
          </w:tcPr>
          <w:p w:rsidRPr="00DA7D7C" w:rsidR="00DA7D7C" w:rsidP="00B22B74" w:rsidRDefault="00DA7D7C">
            <w:pPr>
              <w:rPr>
                <w:b/>
                <w:bCs/>
              </w:rPr>
            </w:pPr>
            <w:r w:rsidRPr="00DA7D7C">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DA7D7C" w:rsidR="00DA7D7C" w:rsidP="00B22B74" w:rsidRDefault="00DA7D7C">
            <w:pPr>
              <w:rPr>
                <w:b/>
                <w:bCs/>
              </w:rPr>
            </w:pPr>
          </w:p>
        </w:tc>
        <w:tc>
          <w:tcPr>
            <w:tcW w:w="1392" w:type="dxa"/>
            <w:tcBorders>
              <w:top w:val="single" w:color="auto" w:sz="2" w:space="0"/>
              <w:left w:val="single" w:color="000000" w:sz="12" w:space="0"/>
              <w:bottom w:val="single" w:color="000000" w:sz="12" w:space="0"/>
            </w:tcBorders>
            <w:shd w:val="clear" w:color="auto" w:fill="auto"/>
          </w:tcPr>
          <w:p w:rsidRPr="00DA7D7C" w:rsidR="00DA7D7C" w:rsidP="00B22B74" w:rsidRDefault="00DA7D7C">
            <w:pPr>
              <w:rPr>
                <w:b/>
                <w:bCs/>
              </w:rPr>
            </w:pPr>
            <w:r w:rsidRPr="00DA7D7C">
              <w:rPr>
                <w:b/>
                <w:bCs/>
              </w:rPr>
              <w:t>Reviewers</w:t>
            </w:r>
          </w:p>
        </w:tc>
        <w:tc>
          <w:tcPr>
            <w:tcW w:w="852" w:type="dxa"/>
            <w:tcBorders>
              <w:top w:val="single" w:color="auto" w:sz="2" w:space="0"/>
              <w:bottom w:val="single" w:color="000000" w:sz="12" w:space="0"/>
            </w:tcBorders>
            <w:shd w:val="clear" w:color="auto" w:fill="auto"/>
          </w:tcPr>
          <w:p w:rsidRPr="00DA7D7C" w:rsidR="00DA7D7C" w:rsidP="00B22B74" w:rsidRDefault="00DA7D7C">
            <w:pPr>
              <w:rPr>
                <w:b/>
                <w:bCs/>
              </w:rPr>
            </w:pPr>
          </w:p>
        </w:tc>
      </w:tr>
      <w:tr w:rsidRPr="00DA7D7C" w:rsidR="00DA7D7C" w:rsidTr="00DA7D7C">
        <w:tc>
          <w:tcPr>
            <w:tcW w:w="2040" w:type="dxa"/>
            <w:tcBorders>
              <w:top w:val="single" w:color="000000" w:sz="12" w:space="0"/>
              <w:left w:val="single" w:color="auto" w:sz="12" w:space="0"/>
            </w:tcBorders>
            <w:shd w:val="clear" w:color="auto" w:fill="auto"/>
          </w:tcPr>
          <w:p w:rsidRPr="00DA7D7C" w:rsidR="00DA7D7C" w:rsidP="00B22B74" w:rsidRDefault="00DA7D7C">
            <w:pPr>
              <w:rPr>
                <w:bCs/>
              </w:rPr>
            </w:pPr>
            <w:r w:rsidRPr="00DA7D7C">
              <w:rPr>
                <w:bCs/>
              </w:rPr>
              <w:t>Jim Jacobi</w:t>
            </w:r>
          </w:p>
        </w:tc>
        <w:tc>
          <w:tcPr>
            <w:tcW w:w="3000" w:type="dxa"/>
            <w:tcBorders>
              <w:top w:val="single" w:color="000000" w:sz="12" w:space="0"/>
              <w:right w:val="single" w:color="000000" w:sz="12" w:space="0"/>
            </w:tcBorders>
            <w:shd w:val="clear" w:color="auto" w:fill="auto"/>
          </w:tcPr>
          <w:p w:rsidRPr="00DA7D7C" w:rsidR="00DA7D7C" w:rsidP="00B22B74" w:rsidRDefault="00DA7D7C">
            <w:r w:rsidRPr="00DA7D7C">
              <w:t>jim_jacobi@usgs.gov</w:t>
            </w:r>
          </w:p>
        </w:tc>
        <w:tc>
          <w:tcPr>
            <w:tcW w:w="1392" w:type="dxa"/>
            <w:tcBorders>
              <w:top w:val="single" w:color="000000" w:sz="12" w:space="0"/>
              <w:left w:val="single" w:color="000000" w:sz="12" w:space="0"/>
            </w:tcBorders>
            <w:shd w:val="clear" w:color="auto" w:fill="auto"/>
          </w:tcPr>
          <w:p w:rsidRPr="00DA7D7C" w:rsidR="00DA7D7C" w:rsidP="00B22B74" w:rsidRDefault="00DA7D7C"/>
        </w:tc>
        <w:tc>
          <w:tcPr>
            <w:tcW w:w="852" w:type="dxa"/>
            <w:tcBorders>
              <w:top w:val="single" w:color="000000" w:sz="12" w:space="0"/>
            </w:tcBorders>
            <w:shd w:val="clear" w:color="auto" w:fill="auto"/>
          </w:tcPr>
          <w:p w:rsidRPr="00DA7D7C" w:rsidR="00DA7D7C" w:rsidP="00B22B74" w:rsidRDefault="00DA7D7C"/>
        </w:tc>
      </w:tr>
      <w:tr w:rsidRPr="00DA7D7C" w:rsidR="00DA7D7C" w:rsidTr="00DA7D7C">
        <w:tc>
          <w:tcPr>
            <w:tcW w:w="2040" w:type="dxa"/>
            <w:tcBorders>
              <w:left w:val="single" w:color="auto" w:sz="12" w:space="0"/>
            </w:tcBorders>
            <w:shd w:val="clear" w:color="auto" w:fill="auto"/>
          </w:tcPr>
          <w:p w:rsidRPr="00DA7D7C" w:rsidR="00DA7D7C" w:rsidP="00B22B74" w:rsidRDefault="00DA7D7C">
            <w:pPr>
              <w:rPr>
                <w:bCs/>
              </w:rPr>
            </w:pPr>
            <w:r w:rsidRPr="00DA7D7C">
              <w:rPr>
                <w:bCs/>
              </w:rPr>
              <w:t>Alison Ainsworth</w:t>
            </w:r>
          </w:p>
        </w:tc>
        <w:tc>
          <w:tcPr>
            <w:tcW w:w="3000" w:type="dxa"/>
            <w:tcBorders>
              <w:right w:val="single" w:color="000000" w:sz="12" w:space="0"/>
            </w:tcBorders>
            <w:shd w:val="clear" w:color="auto" w:fill="auto"/>
          </w:tcPr>
          <w:p w:rsidRPr="00DA7D7C" w:rsidR="00DA7D7C" w:rsidP="00B22B74" w:rsidRDefault="00DA7D7C">
            <w:r w:rsidRPr="00DA7D7C">
              <w:t>aliainsworth@hotmail.com</w:t>
            </w:r>
          </w:p>
        </w:tc>
        <w:tc>
          <w:tcPr>
            <w:tcW w:w="1392" w:type="dxa"/>
            <w:tcBorders>
              <w:left w:val="single" w:color="000000" w:sz="12" w:space="0"/>
            </w:tcBorders>
            <w:shd w:val="clear" w:color="auto" w:fill="auto"/>
          </w:tcPr>
          <w:p w:rsidRPr="00DA7D7C" w:rsidR="00DA7D7C" w:rsidP="00B22B74" w:rsidRDefault="00DA7D7C"/>
        </w:tc>
        <w:tc>
          <w:tcPr>
            <w:tcW w:w="852" w:type="dxa"/>
            <w:shd w:val="clear" w:color="auto" w:fill="auto"/>
          </w:tcPr>
          <w:p w:rsidRPr="00DA7D7C" w:rsidR="00DA7D7C" w:rsidP="00B22B74" w:rsidRDefault="00DA7D7C"/>
        </w:tc>
      </w:tr>
      <w:tr w:rsidRPr="00DA7D7C" w:rsidR="00DA7D7C" w:rsidTr="00DA7D7C">
        <w:tc>
          <w:tcPr>
            <w:tcW w:w="2040" w:type="dxa"/>
            <w:tcBorders>
              <w:left w:val="single" w:color="auto" w:sz="12" w:space="0"/>
              <w:bottom w:val="single" w:color="auto" w:sz="2" w:space="0"/>
            </w:tcBorders>
            <w:shd w:val="clear" w:color="auto" w:fill="auto"/>
          </w:tcPr>
          <w:p w:rsidRPr="00DA7D7C" w:rsidR="00DA7D7C" w:rsidP="00B22B74" w:rsidRDefault="00DA7D7C">
            <w:pPr>
              <w:rPr>
                <w:bCs/>
              </w:rPr>
            </w:pPr>
            <w:r w:rsidRPr="00DA7D7C">
              <w:rPr>
                <w:bCs/>
              </w:rPr>
              <w:t xml:space="preserve">Sam </w:t>
            </w:r>
            <w:proofErr w:type="spellStart"/>
            <w:r w:rsidRPr="00DA7D7C">
              <w:rPr>
                <w:bCs/>
              </w:rPr>
              <w:t>Gon</w:t>
            </w:r>
            <w:proofErr w:type="spellEnd"/>
            <w:r w:rsidRPr="00DA7D7C">
              <w:rPr>
                <w:bCs/>
              </w:rPr>
              <w:t xml:space="preserve"> III</w:t>
            </w:r>
          </w:p>
        </w:tc>
        <w:tc>
          <w:tcPr>
            <w:tcW w:w="3000" w:type="dxa"/>
            <w:tcBorders>
              <w:right w:val="single" w:color="000000" w:sz="12" w:space="0"/>
            </w:tcBorders>
            <w:shd w:val="clear" w:color="auto" w:fill="auto"/>
          </w:tcPr>
          <w:p w:rsidRPr="00DA7D7C" w:rsidR="00DA7D7C" w:rsidP="00B22B74" w:rsidRDefault="00DA7D7C">
            <w:r w:rsidRPr="00DA7D7C">
              <w:t>sgon@tnc.org</w:t>
            </w:r>
          </w:p>
        </w:tc>
        <w:tc>
          <w:tcPr>
            <w:tcW w:w="1392" w:type="dxa"/>
            <w:tcBorders>
              <w:left w:val="single" w:color="000000" w:sz="12" w:space="0"/>
              <w:bottom w:val="single" w:color="auto" w:sz="2" w:space="0"/>
            </w:tcBorders>
            <w:shd w:val="clear" w:color="auto" w:fill="auto"/>
          </w:tcPr>
          <w:p w:rsidRPr="00DA7D7C" w:rsidR="00DA7D7C" w:rsidP="00B22B74" w:rsidRDefault="00DA7D7C"/>
        </w:tc>
        <w:tc>
          <w:tcPr>
            <w:tcW w:w="852" w:type="dxa"/>
            <w:shd w:val="clear" w:color="auto" w:fill="auto"/>
          </w:tcPr>
          <w:p w:rsidRPr="00DA7D7C" w:rsidR="00DA7D7C" w:rsidP="00B22B74" w:rsidRDefault="00DA7D7C"/>
        </w:tc>
      </w:tr>
    </w:tbl>
    <w:p w:rsidR="00DA7D7C" w:rsidP="00DA7D7C" w:rsidRDefault="00DA7D7C"/>
    <w:p w:rsidR="00DA7D7C" w:rsidP="00DA7D7C" w:rsidRDefault="00DA7D7C">
      <w:pPr>
        <w:pStyle w:val="InfoPara"/>
      </w:pPr>
      <w:r>
        <w:t>Vegetation Type</w:t>
      </w:r>
    </w:p>
    <w:p w:rsidR="00DA7D7C" w:rsidP="00DA7D7C" w:rsidRDefault="00DA7D7C">
      <w:r>
        <w:t>Shrubland</w:t>
      </w:r>
    </w:p>
    <w:p w:rsidR="00DA7D7C" w:rsidP="00DA7D7C" w:rsidRDefault="00DA7D7C">
      <w:pPr>
        <w:pStyle w:val="InfoPara"/>
      </w:pPr>
      <w:r>
        <w:t>Map Zones</w:t>
      </w:r>
    </w:p>
    <w:p w:rsidR="00DA7D7C" w:rsidP="00DA7D7C" w:rsidRDefault="00DA7D7C">
      <w:r>
        <w:t>79</w:t>
      </w:r>
    </w:p>
    <w:p w:rsidR="00DA7D7C" w:rsidP="00DA7D7C" w:rsidRDefault="00DA7D7C">
      <w:pPr>
        <w:pStyle w:val="InfoPara"/>
      </w:pPr>
      <w:r>
        <w:t>Geographic Range</w:t>
      </w:r>
    </w:p>
    <w:p w:rsidR="00DA7D7C" w:rsidP="00DA7D7C" w:rsidRDefault="00DA7D7C">
      <w:r>
        <w:t xml:space="preserve">This ecological system occurs on sandy coastlines on Midway Atoll, on the drier leeward side of the larger Hawaiian </w:t>
      </w:r>
      <w:r w:rsidR="00185222">
        <w:t xml:space="preserve">Islands </w:t>
      </w:r>
      <w:r>
        <w:t>all of the main Islands and on all sides of the smaller arid islands and atolls.</w:t>
      </w:r>
    </w:p>
    <w:p w:rsidR="00DA7D7C" w:rsidP="00DA7D7C" w:rsidRDefault="00DA7D7C">
      <w:pPr>
        <w:pStyle w:val="InfoPara"/>
      </w:pPr>
      <w:r>
        <w:t>Biophysical Site Description</w:t>
      </w:r>
    </w:p>
    <w:p w:rsidR="00DA7D7C" w:rsidP="00DA7D7C" w:rsidRDefault="00DA7D7C">
      <w:r>
        <w:t xml:space="preserve">This is a coast line ecosystem that is restricted to the shoreline and the zone immediately back of it where sites are strongly </w:t>
      </w:r>
      <w:r w:rsidR="00185222">
        <w:t>influenced</w:t>
      </w:r>
      <w:r>
        <w:t xml:space="preserve"> by surf, wind and salt spray. Substrates are variable, ranging from gentle to steep rocky, </w:t>
      </w:r>
      <w:r w:rsidR="00C74707">
        <w:t>cobbly</w:t>
      </w:r>
      <w:r>
        <w:t xml:space="preserve"> shores, derived from tuff or disintegrating lava or raised coral beds (limestone), and lava flows (basalt) to flat surf-pounded sandy beaches, some with adjacent dunes or low alkaline flats above the saturated zone and behind the high-tide mark. These are dry sandy shorelines, on the smaller islands and generally on the leeward side of the larger islands, that receive </w:t>
      </w:r>
      <w:r w:rsidR="00C74707">
        <w:t>&lt;</w:t>
      </w:r>
      <w:r>
        <w:t>1</w:t>
      </w:r>
      <w:r w:rsidR="00BA5541">
        <w:t>,</w:t>
      </w:r>
      <w:r>
        <w:t>200mm in yearly precipitation. This habitat is driven by low moisture</w:t>
      </w:r>
      <w:r w:rsidR="00C74707">
        <w:t xml:space="preserve"> and</w:t>
      </w:r>
      <w:r>
        <w:t xml:space="preserve"> its proximity to the sea, with wind and salt spray and forces that create and maintain unconsolidated sand. This arid to moderately dry coastal strand ecological system occurs within the arid, very dry, and moderately dry zones (zones 1, 2</w:t>
      </w:r>
      <w:r w:rsidR="00C74707">
        <w:t>,</w:t>
      </w:r>
      <w:r>
        <w:t xml:space="preserve"> and 3) of the seven moisture zones developed for the Hawai'ian Islands by Price et al. (2007).</w:t>
      </w:r>
    </w:p>
    <w:p w:rsidR="00DA7D7C" w:rsidP="00DA7D7C" w:rsidRDefault="00DA7D7C">
      <w:pPr>
        <w:pStyle w:val="InfoPara"/>
      </w:pPr>
      <w:r>
        <w:t>Vegetation Description</w:t>
      </w:r>
    </w:p>
    <w:p w:rsidR="00DA7D7C" w:rsidP="00DA7D7C" w:rsidRDefault="00DA7D7C">
      <w:r>
        <w:t xml:space="preserve">The dry strand vegetation varies largely with substrate but tends to be sparse and patchy. Stands include succulent herbs, low wind-sheared shrubs, grasslands, a mix of shrub and grass or taller shrublands. Native species that may be dominant locally include graminoids </w:t>
      </w:r>
      <w:proofErr w:type="spellStart"/>
      <w:r w:rsidRPr="002F3029">
        <w:rPr>
          <w:i/>
        </w:rPr>
        <w:t>Fimbristylis</w:t>
      </w:r>
      <w:proofErr w:type="spellEnd"/>
      <w:r w:rsidRPr="002F3029">
        <w:rPr>
          <w:i/>
        </w:rPr>
        <w:t xml:space="preserve"> </w:t>
      </w:r>
      <w:proofErr w:type="spellStart"/>
      <w:r w:rsidRPr="002F3029">
        <w:rPr>
          <w:i/>
        </w:rPr>
        <w:t>cymosa</w:t>
      </w:r>
      <w:proofErr w:type="spellEnd"/>
      <w:r>
        <w:t xml:space="preserve">, </w:t>
      </w:r>
      <w:proofErr w:type="spellStart"/>
      <w:r w:rsidRPr="002F3029">
        <w:rPr>
          <w:i/>
        </w:rPr>
        <w:t>Eragrostis</w:t>
      </w:r>
      <w:proofErr w:type="spellEnd"/>
      <w:r w:rsidRPr="002F3029">
        <w:rPr>
          <w:i/>
        </w:rPr>
        <w:t xml:space="preserve"> </w:t>
      </w:r>
      <w:proofErr w:type="spellStart"/>
      <w:r w:rsidRPr="002F3029">
        <w:rPr>
          <w:i/>
        </w:rPr>
        <w:t>variabilis</w:t>
      </w:r>
      <w:proofErr w:type="spellEnd"/>
      <w:r>
        <w:t xml:space="preserve">, or </w:t>
      </w:r>
      <w:proofErr w:type="spellStart"/>
      <w:r w:rsidRPr="002F3029">
        <w:rPr>
          <w:i/>
        </w:rPr>
        <w:t>Sporobolus</w:t>
      </w:r>
      <w:proofErr w:type="spellEnd"/>
      <w:r w:rsidRPr="002F3029">
        <w:rPr>
          <w:i/>
        </w:rPr>
        <w:t xml:space="preserve"> </w:t>
      </w:r>
      <w:proofErr w:type="spellStart"/>
      <w:r w:rsidRPr="002F3029">
        <w:rPr>
          <w:i/>
        </w:rPr>
        <w:t>virginicus</w:t>
      </w:r>
      <w:proofErr w:type="spellEnd"/>
      <w:r>
        <w:t xml:space="preserve">, or forbs </w:t>
      </w:r>
      <w:proofErr w:type="spellStart"/>
      <w:r w:rsidRPr="002F3029">
        <w:rPr>
          <w:i/>
        </w:rPr>
        <w:t>Boerhavia</w:t>
      </w:r>
      <w:proofErr w:type="spellEnd"/>
      <w:r w:rsidRPr="002F3029">
        <w:rPr>
          <w:i/>
        </w:rPr>
        <w:t xml:space="preserve"> </w:t>
      </w:r>
      <w:proofErr w:type="spellStart"/>
      <w:r w:rsidRPr="002F3029">
        <w:rPr>
          <w:i/>
        </w:rPr>
        <w:t>acutifolia</w:t>
      </w:r>
      <w:proofErr w:type="spellEnd"/>
      <w:r>
        <w:t xml:space="preserve">, </w:t>
      </w:r>
      <w:proofErr w:type="spellStart"/>
      <w:r w:rsidRPr="002F3029">
        <w:rPr>
          <w:i/>
        </w:rPr>
        <w:t>Boerhavia</w:t>
      </w:r>
      <w:proofErr w:type="spellEnd"/>
      <w:r w:rsidRPr="002F3029">
        <w:rPr>
          <w:i/>
        </w:rPr>
        <w:t xml:space="preserve"> </w:t>
      </w:r>
      <w:proofErr w:type="spellStart"/>
      <w:r w:rsidRPr="002F3029">
        <w:rPr>
          <w:i/>
        </w:rPr>
        <w:t>repens</w:t>
      </w:r>
      <w:proofErr w:type="spellEnd"/>
      <w:r>
        <w:t xml:space="preserve">, </w:t>
      </w:r>
      <w:r w:rsidRPr="002F3029">
        <w:rPr>
          <w:i/>
        </w:rPr>
        <w:t xml:space="preserve">Nama </w:t>
      </w:r>
      <w:proofErr w:type="spellStart"/>
      <w:r w:rsidRPr="002F3029">
        <w:rPr>
          <w:i/>
        </w:rPr>
        <w:t>sandwicense</w:t>
      </w:r>
      <w:proofErr w:type="spellEnd"/>
      <w:r>
        <w:t xml:space="preserve">, and </w:t>
      </w:r>
      <w:proofErr w:type="spellStart"/>
      <w:r w:rsidRPr="002F3029">
        <w:rPr>
          <w:i/>
        </w:rPr>
        <w:t>Sesuvium</w:t>
      </w:r>
      <w:proofErr w:type="spellEnd"/>
      <w:r w:rsidRPr="002F3029">
        <w:rPr>
          <w:i/>
        </w:rPr>
        <w:t xml:space="preserve"> </w:t>
      </w:r>
      <w:proofErr w:type="spellStart"/>
      <w:r w:rsidRPr="002F3029">
        <w:rPr>
          <w:i/>
        </w:rPr>
        <w:t>portulacastrum</w:t>
      </w:r>
      <w:proofErr w:type="spellEnd"/>
      <w:r>
        <w:t xml:space="preserve">, or </w:t>
      </w:r>
      <w:proofErr w:type="spellStart"/>
      <w:r w:rsidRPr="002F3029">
        <w:rPr>
          <w:i/>
        </w:rPr>
        <w:t>Sida</w:t>
      </w:r>
      <w:proofErr w:type="spellEnd"/>
      <w:r w:rsidRPr="002F3029">
        <w:rPr>
          <w:i/>
        </w:rPr>
        <w:t xml:space="preserve"> </w:t>
      </w:r>
      <w:proofErr w:type="spellStart"/>
      <w:r w:rsidRPr="002F3029">
        <w:rPr>
          <w:i/>
        </w:rPr>
        <w:t>fallax</w:t>
      </w:r>
      <w:proofErr w:type="spellEnd"/>
      <w:r>
        <w:t xml:space="preserve"> mats with </w:t>
      </w:r>
      <w:proofErr w:type="spellStart"/>
      <w:r w:rsidRPr="002F3029">
        <w:rPr>
          <w:i/>
        </w:rPr>
        <w:t>Jacquemontia</w:t>
      </w:r>
      <w:proofErr w:type="spellEnd"/>
      <w:r w:rsidRPr="002F3029">
        <w:rPr>
          <w:i/>
        </w:rPr>
        <w:t xml:space="preserve"> </w:t>
      </w:r>
      <w:proofErr w:type="spellStart"/>
      <w:r w:rsidRPr="002F3029">
        <w:rPr>
          <w:i/>
        </w:rPr>
        <w:t>ovalifolia</w:t>
      </w:r>
      <w:proofErr w:type="spellEnd"/>
      <w:r>
        <w:t xml:space="preserve"> ssp. </w:t>
      </w:r>
      <w:proofErr w:type="spellStart"/>
      <w:r w:rsidRPr="002F3029">
        <w:rPr>
          <w:i/>
        </w:rPr>
        <w:t>sandwicensis</w:t>
      </w:r>
      <w:proofErr w:type="spellEnd"/>
      <w:r>
        <w:t xml:space="preserve"> or </w:t>
      </w:r>
      <w:proofErr w:type="spellStart"/>
      <w:r w:rsidRPr="002F3029">
        <w:rPr>
          <w:i/>
        </w:rPr>
        <w:t>Scaevola</w:t>
      </w:r>
      <w:proofErr w:type="spellEnd"/>
      <w:r w:rsidRPr="002F3029">
        <w:rPr>
          <w:i/>
        </w:rPr>
        <w:t xml:space="preserve"> </w:t>
      </w:r>
      <w:proofErr w:type="spellStart"/>
      <w:r w:rsidRPr="002F3029">
        <w:rPr>
          <w:i/>
        </w:rPr>
        <w:t>sericea</w:t>
      </w:r>
      <w:proofErr w:type="spellEnd"/>
      <w:r>
        <w:t xml:space="preserve"> shrub. Other shrubs, such as </w:t>
      </w:r>
      <w:proofErr w:type="spellStart"/>
      <w:r w:rsidRPr="002F3029">
        <w:rPr>
          <w:i/>
        </w:rPr>
        <w:t>Chamaesyce</w:t>
      </w:r>
      <w:proofErr w:type="spellEnd"/>
      <w:r w:rsidRPr="002F3029">
        <w:rPr>
          <w:i/>
        </w:rPr>
        <w:t xml:space="preserve"> </w:t>
      </w:r>
      <w:proofErr w:type="spellStart"/>
      <w:r w:rsidRPr="002F3029">
        <w:rPr>
          <w:i/>
        </w:rPr>
        <w:t>celastroides</w:t>
      </w:r>
      <w:proofErr w:type="spellEnd"/>
      <w:r>
        <w:t xml:space="preserve">, </w:t>
      </w:r>
      <w:r w:rsidRPr="002F3029">
        <w:rPr>
          <w:i/>
        </w:rPr>
        <w:t xml:space="preserve">Chenopodium </w:t>
      </w:r>
      <w:proofErr w:type="spellStart"/>
      <w:r w:rsidRPr="002F3029">
        <w:rPr>
          <w:i/>
        </w:rPr>
        <w:t>oahuense</w:t>
      </w:r>
      <w:proofErr w:type="spellEnd"/>
      <w:r>
        <w:t xml:space="preserve">, </w:t>
      </w:r>
      <w:proofErr w:type="spellStart"/>
      <w:r w:rsidRPr="002F3029">
        <w:rPr>
          <w:i/>
        </w:rPr>
        <w:t>Gossypium</w:t>
      </w:r>
      <w:proofErr w:type="spellEnd"/>
      <w:r w:rsidRPr="002F3029">
        <w:rPr>
          <w:i/>
        </w:rPr>
        <w:t xml:space="preserve"> </w:t>
      </w:r>
      <w:proofErr w:type="spellStart"/>
      <w:r w:rsidRPr="002F3029">
        <w:rPr>
          <w:i/>
        </w:rPr>
        <w:t>tomentosum</w:t>
      </w:r>
      <w:proofErr w:type="spellEnd"/>
      <w:r>
        <w:t xml:space="preserve">, </w:t>
      </w:r>
      <w:proofErr w:type="spellStart"/>
      <w:r w:rsidRPr="002F3029">
        <w:rPr>
          <w:i/>
        </w:rPr>
        <w:t>Heliotropium</w:t>
      </w:r>
      <w:proofErr w:type="spellEnd"/>
      <w:r w:rsidRPr="002F3029">
        <w:rPr>
          <w:i/>
        </w:rPr>
        <w:t xml:space="preserve"> </w:t>
      </w:r>
      <w:proofErr w:type="spellStart"/>
      <w:r w:rsidRPr="002F3029">
        <w:rPr>
          <w:i/>
        </w:rPr>
        <w:t>anomalum</w:t>
      </w:r>
      <w:proofErr w:type="spellEnd"/>
      <w:r>
        <w:t xml:space="preserve">, </w:t>
      </w:r>
      <w:proofErr w:type="spellStart"/>
      <w:r w:rsidRPr="002F3029">
        <w:rPr>
          <w:i/>
        </w:rPr>
        <w:t>Lipochaeta</w:t>
      </w:r>
      <w:proofErr w:type="spellEnd"/>
      <w:r>
        <w:t xml:space="preserve"> spp., </w:t>
      </w:r>
      <w:r w:rsidRPr="002F3029">
        <w:rPr>
          <w:i/>
        </w:rPr>
        <w:t xml:space="preserve">Myoporum </w:t>
      </w:r>
      <w:proofErr w:type="spellStart"/>
      <w:r w:rsidRPr="002F3029">
        <w:rPr>
          <w:i/>
        </w:rPr>
        <w:t>sandwicense</w:t>
      </w:r>
      <w:proofErr w:type="spellEnd"/>
      <w:r>
        <w:t xml:space="preserve">, </w:t>
      </w:r>
      <w:proofErr w:type="spellStart"/>
      <w:r w:rsidRPr="002F3029">
        <w:rPr>
          <w:i/>
        </w:rPr>
        <w:t>Scaevola</w:t>
      </w:r>
      <w:proofErr w:type="spellEnd"/>
      <w:r w:rsidRPr="002F3029">
        <w:rPr>
          <w:i/>
        </w:rPr>
        <w:t xml:space="preserve"> </w:t>
      </w:r>
      <w:proofErr w:type="spellStart"/>
      <w:r w:rsidRPr="002F3029">
        <w:rPr>
          <w:i/>
        </w:rPr>
        <w:t>coriacea</w:t>
      </w:r>
      <w:proofErr w:type="spellEnd"/>
      <w:r>
        <w:t xml:space="preserve">, </w:t>
      </w:r>
      <w:proofErr w:type="spellStart"/>
      <w:r w:rsidRPr="002F3029">
        <w:rPr>
          <w:i/>
        </w:rPr>
        <w:t>Tetramolopium</w:t>
      </w:r>
      <w:proofErr w:type="spellEnd"/>
      <w:r w:rsidRPr="002F3029">
        <w:rPr>
          <w:i/>
        </w:rPr>
        <w:t xml:space="preserve"> </w:t>
      </w:r>
      <w:proofErr w:type="spellStart"/>
      <w:r w:rsidRPr="002F3029">
        <w:rPr>
          <w:i/>
        </w:rPr>
        <w:t>rockii</w:t>
      </w:r>
      <w:proofErr w:type="spellEnd"/>
      <w:r>
        <w:t xml:space="preserve">, </w:t>
      </w:r>
      <w:proofErr w:type="spellStart"/>
      <w:r w:rsidRPr="002F3029">
        <w:rPr>
          <w:i/>
        </w:rPr>
        <w:t>Tribulus</w:t>
      </w:r>
      <w:proofErr w:type="spellEnd"/>
      <w:r w:rsidRPr="002F3029">
        <w:rPr>
          <w:i/>
        </w:rPr>
        <w:t xml:space="preserve"> </w:t>
      </w:r>
      <w:proofErr w:type="spellStart"/>
      <w:r w:rsidRPr="002F3029">
        <w:rPr>
          <w:i/>
        </w:rPr>
        <w:t>cistoides</w:t>
      </w:r>
      <w:proofErr w:type="spellEnd"/>
      <w:r>
        <w:t xml:space="preserve">, and </w:t>
      </w:r>
      <w:r w:rsidRPr="002F3029">
        <w:rPr>
          <w:i/>
        </w:rPr>
        <w:t xml:space="preserve">Vitex </w:t>
      </w:r>
      <w:proofErr w:type="spellStart"/>
      <w:r w:rsidRPr="002F3029">
        <w:rPr>
          <w:i/>
        </w:rPr>
        <w:t>rotundifolia</w:t>
      </w:r>
      <w:proofErr w:type="spellEnd"/>
      <w:r>
        <w:t xml:space="preserve">, may also dominate stands. Other common native dry strand species are </w:t>
      </w:r>
      <w:proofErr w:type="spellStart"/>
      <w:r w:rsidRPr="002F3029">
        <w:rPr>
          <w:i/>
        </w:rPr>
        <w:t>Capparis</w:t>
      </w:r>
      <w:proofErr w:type="spellEnd"/>
      <w:r w:rsidRPr="002F3029">
        <w:rPr>
          <w:i/>
        </w:rPr>
        <w:t xml:space="preserve"> </w:t>
      </w:r>
      <w:proofErr w:type="spellStart"/>
      <w:r w:rsidRPr="002F3029">
        <w:rPr>
          <w:i/>
        </w:rPr>
        <w:t>sandwichiana</w:t>
      </w:r>
      <w:proofErr w:type="spellEnd"/>
      <w:r>
        <w:t xml:space="preserve">, </w:t>
      </w:r>
      <w:proofErr w:type="spellStart"/>
      <w:r w:rsidRPr="002F3029">
        <w:rPr>
          <w:i/>
        </w:rPr>
        <w:t>Chamaesyce</w:t>
      </w:r>
      <w:proofErr w:type="spellEnd"/>
      <w:r w:rsidRPr="002F3029">
        <w:rPr>
          <w:i/>
        </w:rPr>
        <w:t xml:space="preserve"> </w:t>
      </w:r>
      <w:proofErr w:type="spellStart"/>
      <w:r w:rsidRPr="002F3029">
        <w:rPr>
          <w:i/>
        </w:rPr>
        <w:t>degeneri</w:t>
      </w:r>
      <w:proofErr w:type="spellEnd"/>
      <w:r>
        <w:t xml:space="preserve">, </w:t>
      </w:r>
      <w:proofErr w:type="spellStart"/>
      <w:r w:rsidRPr="002F3029">
        <w:rPr>
          <w:i/>
        </w:rPr>
        <w:t>Chamaesyce</w:t>
      </w:r>
      <w:proofErr w:type="spellEnd"/>
      <w:r w:rsidRPr="002F3029">
        <w:rPr>
          <w:i/>
        </w:rPr>
        <w:t xml:space="preserve"> </w:t>
      </w:r>
      <w:proofErr w:type="spellStart"/>
      <w:r w:rsidRPr="002F3029">
        <w:rPr>
          <w:i/>
        </w:rPr>
        <w:t>skottsbergii</w:t>
      </w:r>
      <w:proofErr w:type="spellEnd"/>
      <w:r>
        <w:t xml:space="preserve">, </w:t>
      </w:r>
      <w:r w:rsidRPr="002F3029">
        <w:rPr>
          <w:i/>
        </w:rPr>
        <w:t>Cocos nucifera</w:t>
      </w:r>
      <w:r>
        <w:t xml:space="preserve">, </w:t>
      </w:r>
      <w:r w:rsidRPr="002F3029">
        <w:rPr>
          <w:i/>
        </w:rPr>
        <w:t xml:space="preserve">Cordia </w:t>
      </w:r>
      <w:proofErr w:type="spellStart"/>
      <w:r w:rsidRPr="002F3029">
        <w:rPr>
          <w:i/>
        </w:rPr>
        <w:t>subcordata</w:t>
      </w:r>
      <w:proofErr w:type="spellEnd"/>
      <w:r>
        <w:t xml:space="preserve">, </w:t>
      </w:r>
      <w:proofErr w:type="spellStart"/>
      <w:r w:rsidRPr="002F3029">
        <w:rPr>
          <w:i/>
        </w:rPr>
        <w:t>Cyperus</w:t>
      </w:r>
      <w:proofErr w:type="spellEnd"/>
      <w:r w:rsidRPr="002F3029">
        <w:rPr>
          <w:i/>
        </w:rPr>
        <w:t xml:space="preserve"> </w:t>
      </w:r>
      <w:proofErr w:type="spellStart"/>
      <w:r w:rsidRPr="002F3029">
        <w:rPr>
          <w:i/>
        </w:rPr>
        <w:t>javanicus</w:t>
      </w:r>
      <w:proofErr w:type="spellEnd"/>
      <w:r>
        <w:t xml:space="preserve">, </w:t>
      </w:r>
      <w:proofErr w:type="spellStart"/>
      <w:r w:rsidRPr="002F3029">
        <w:rPr>
          <w:i/>
        </w:rPr>
        <w:t>Lycium</w:t>
      </w:r>
      <w:proofErr w:type="spellEnd"/>
      <w:r w:rsidRPr="002F3029">
        <w:rPr>
          <w:i/>
        </w:rPr>
        <w:t xml:space="preserve"> </w:t>
      </w:r>
      <w:proofErr w:type="spellStart"/>
      <w:r w:rsidRPr="002F3029">
        <w:rPr>
          <w:i/>
        </w:rPr>
        <w:t>sandwicense</w:t>
      </w:r>
      <w:proofErr w:type="spellEnd"/>
      <w:r>
        <w:t xml:space="preserve">, </w:t>
      </w:r>
      <w:proofErr w:type="spellStart"/>
      <w:r w:rsidRPr="002F3029">
        <w:rPr>
          <w:i/>
        </w:rPr>
        <w:t>Heliotropium</w:t>
      </w:r>
      <w:proofErr w:type="spellEnd"/>
      <w:r w:rsidRPr="002F3029">
        <w:rPr>
          <w:i/>
        </w:rPr>
        <w:t xml:space="preserve"> </w:t>
      </w:r>
      <w:proofErr w:type="spellStart"/>
      <w:r w:rsidRPr="002F3029">
        <w:rPr>
          <w:i/>
        </w:rPr>
        <w:t>curassavicum</w:t>
      </w:r>
      <w:proofErr w:type="spellEnd"/>
      <w:r>
        <w:t xml:space="preserve">, </w:t>
      </w:r>
      <w:proofErr w:type="spellStart"/>
      <w:r w:rsidRPr="002F3029">
        <w:rPr>
          <w:i/>
        </w:rPr>
        <w:t>Heteropogon</w:t>
      </w:r>
      <w:proofErr w:type="spellEnd"/>
      <w:r w:rsidRPr="002F3029">
        <w:rPr>
          <w:i/>
        </w:rPr>
        <w:t xml:space="preserve"> </w:t>
      </w:r>
      <w:proofErr w:type="spellStart"/>
      <w:r w:rsidRPr="002F3029">
        <w:rPr>
          <w:i/>
        </w:rPr>
        <w:t>contortus</w:t>
      </w:r>
      <w:proofErr w:type="spellEnd"/>
      <w:r>
        <w:t xml:space="preserve">, </w:t>
      </w:r>
      <w:r w:rsidRPr="002F3029">
        <w:rPr>
          <w:i/>
        </w:rPr>
        <w:t>Ipomoea pes-</w:t>
      </w:r>
      <w:proofErr w:type="spellStart"/>
      <w:r w:rsidRPr="002F3029">
        <w:rPr>
          <w:i/>
        </w:rPr>
        <w:t>caprae</w:t>
      </w:r>
      <w:proofErr w:type="spellEnd"/>
      <w:r>
        <w:t xml:space="preserve">, </w:t>
      </w:r>
      <w:r w:rsidRPr="002F3029">
        <w:rPr>
          <w:i/>
        </w:rPr>
        <w:t xml:space="preserve">Nama </w:t>
      </w:r>
      <w:proofErr w:type="spellStart"/>
      <w:r w:rsidRPr="002F3029">
        <w:rPr>
          <w:i/>
        </w:rPr>
        <w:t>sandwicense</w:t>
      </w:r>
      <w:proofErr w:type="spellEnd"/>
      <w:r>
        <w:t xml:space="preserve">, </w:t>
      </w:r>
      <w:r w:rsidRPr="002F3029">
        <w:rPr>
          <w:i/>
        </w:rPr>
        <w:t xml:space="preserve">Pandanus </w:t>
      </w:r>
      <w:proofErr w:type="spellStart"/>
      <w:r w:rsidRPr="002F3029">
        <w:rPr>
          <w:i/>
        </w:rPr>
        <w:t>tectorius</w:t>
      </w:r>
      <w:proofErr w:type="spellEnd"/>
      <w:r>
        <w:t xml:space="preserve">, </w:t>
      </w:r>
      <w:r w:rsidRPr="002F3029">
        <w:rPr>
          <w:i/>
        </w:rPr>
        <w:t xml:space="preserve">Panicum </w:t>
      </w:r>
      <w:proofErr w:type="spellStart"/>
      <w:r w:rsidRPr="002F3029">
        <w:rPr>
          <w:i/>
        </w:rPr>
        <w:t>fauriei</w:t>
      </w:r>
      <w:proofErr w:type="spellEnd"/>
      <w:r>
        <w:t xml:space="preserve">, </w:t>
      </w:r>
      <w:r w:rsidRPr="002F3029">
        <w:rPr>
          <w:i/>
        </w:rPr>
        <w:t xml:space="preserve">Panicum </w:t>
      </w:r>
      <w:proofErr w:type="spellStart"/>
      <w:r w:rsidRPr="002F3029">
        <w:rPr>
          <w:i/>
        </w:rPr>
        <w:t>torridum</w:t>
      </w:r>
      <w:proofErr w:type="spellEnd"/>
      <w:r>
        <w:t xml:space="preserve">, </w:t>
      </w:r>
      <w:proofErr w:type="spellStart"/>
      <w:r w:rsidRPr="002F3029">
        <w:rPr>
          <w:i/>
        </w:rPr>
        <w:t>Pseudognaphalium</w:t>
      </w:r>
      <w:proofErr w:type="spellEnd"/>
      <w:r w:rsidRPr="002F3029">
        <w:rPr>
          <w:i/>
        </w:rPr>
        <w:t xml:space="preserve"> </w:t>
      </w:r>
      <w:proofErr w:type="spellStart"/>
      <w:r w:rsidRPr="002F3029">
        <w:rPr>
          <w:i/>
        </w:rPr>
        <w:t>sandwicensium</w:t>
      </w:r>
      <w:proofErr w:type="spellEnd"/>
      <w:r>
        <w:t xml:space="preserve">, </w:t>
      </w:r>
      <w:proofErr w:type="spellStart"/>
      <w:r w:rsidRPr="002F3029">
        <w:rPr>
          <w:i/>
        </w:rPr>
        <w:t>Sesbania</w:t>
      </w:r>
      <w:proofErr w:type="spellEnd"/>
      <w:r>
        <w:t xml:space="preserve"> </w:t>
      </w:r>
      <w:proofErr w:type="spellStart"/>
      <w:r w:rsidRPr="006C0463">
        <w:rPr>
          <w:i/>
        </w:rPr>
        <w:lastRenderedPageBreak/>
        <w:t>tomentosa</w:t>
      </w:r>
      <w:proofErr w:type="spellEnd"/>
      <w:r>
        <w:t xml:space="preserve">, </w:t>
      </w:r>
      <w:r w:rsidRPr="006C0463">
        <w:rPr>
          <w:i/>
        </w:rPr>
        <w:t xml:space="preserve">Solanum </w:t>
      </w:r>
      <w:proofErr w:type="spellStart"/>
      <w:r w:rsidRPr="006C0463">
        <w:rPr>
          <w:i/>
        </w:rPr>
        <w:t>nelsonii</w:t>
      </w:r>
      <w:proofErr w:type="spellEnd"/>
      <w:r>
        <w:t xml:space="preserve">, </w:t>
      </w:r>
      <w:proofErr w:type="spellStart"/>
      <w:r w:rsidRPr="006C0463">
        <w:rPr>
          <w:i/>
        </w:rPr>
        <w:t>Tetramolopium</w:t>
      </w:r>
      <w:proofErr w:type="spellEnd"/>
      <w:r w:rsidRPr="006C0463">
        <w:rPr>
          <w:i/>
        </w:rPr>
        <w:t xml:space="preserve"> </w:t>
      </w:r>
      <w:proofErr w:type="spellStart"/>
      <w:r w:rsidRPr="006C0463">
        <w:rPr>
          <w:i/>
        </w:rPr>
        <w:t>rockii</w:t>
      </w:r>
      <w:proofErr w:type="spellEnd"/>
      <w:r>
        <w:t xml:space="preserve">, </w:t>
      </w:r>
      <w:proofErr w:type="spellStart"/>
      <w:r w:rsidRPr="006C0463">
        <w:rPr>
          <w:i/>
        </w:rPr>
        <w:t>Vigna</w:t>
      </w:r>
      <w:proofErr w:type="spellEnd"/>
      <w:r w:rsidRPr="006C0463">
        <w:rPr>
          <w:i/>
        </w:rPr>
        <w:t xml:space="preserve"> marina</w:t>
      </w:r>
      <w:r>
        <w:t xml:space="preserve">, and </w:t>
      </w:r>
      <w:proofErr w:type="spellStart"/>
      <w:r w:rsidRPr="006C0463">
        <w:rPr>
          <w:i/>
        </w:rPr>
        <w:t>Waltheria</w:t>
      </w:r>
      <w:proofErr w:type="spellEnd"/>
      <w:r w:rsidRPr="006C0463">
        <w:rPr>
          <w:i/>
        </w:rPr>
        <w:t xml:space="preserve"> </w:t>
      </w:r>
      <w:proofErr w:type="spellStart"/>
      <w:r w:rsidRPr="006C0463">
        <w:rPr>
          <w:i/>
        </w:rPr>
        <w:t>indica</w:t>
      </w:r>
      <w:proofErr w:type="spellEnd"/>
      <w:r>
        <w:t xml:space="preserve"> (</w:t>
      </w:r>
      <w:proofErr w:type="spellStart"/>
      <w:r>
        <w:t>Warshauer</w:t>
      </w:r>
      <w:proofErr w:type="spellEnd"/>
      <w:r>
        <w:t xml:space="preserve"> et al. 2008). Many species occur in both dry strand and wet-mesic strand, including </w:t>
      </w:r>
      <w:r w:rsidRPr="006C0463">
        <w:rPr>
          <w:i/>
        </w:rPr>
        <w:t xml:space="preserve">Chenopodium </w:t>
      </w:r>
      <w:proofErr w:type="spellStart"/>
      <w:r w:rsidRPr="006C0463">
        <w:rPr>
          <w:i/>
        </w:rPr>
        <w:t>oahuense</w:t>
      </w:r>
      <w:proofErr w:type="spellEnd"/>
      <w:r>
        <w:t xml:space="preserve">, </w:t>
      </w:r>
      <w:r w:rsidRPr="006C0463">
        <w:rPr>
          <w:i/>
        </w:rPr>
        <w:t xml:space="preserve">Nama </w:t>
      </w:r>
      <w:proofErr w:type="spellStart"/>
      <w:r w:rsidRPr="006C0463">
        <w:rPr>
          <w:i/>
        </w:rPr>
        <w:t>sandwicense</w:t>
      </w:r>
      <w:proofErr w:type="spellEnd"/>
      <w:r>
        <w:t xml:space="preserve">, </w:t>
      </w:r>
      <w:r w:rsidRPr="006C0463">
        <w:rPr>
          <w:i/>
        </w:rPr>
        <w:t xml:space="preserve">Panicum </w:t>
      </w:r>
      <w:proofErr w:type="spellStart"/>
      <w:r w:rsidRPr="006C0463">
        <w:rPr>
          <w:i/>
        </w:rPr>
        <w:t>fauriei</w:t>
      </w:r>
      <w:proofErr w:type="spellEnd"/>
      <w:r>
        <w:t xml:space="preserve">, </w:t>
      </w:r>
      <w:r w:rsidRPr="006C0463">
        <w:rPr>
          <w:i/>
        </w:rPr>
        <w:t xml:space="preserve">Panicum </w:t>
      </w:r>
      <w:proofErr w:type="spellStart"/>
      <w:r w:rsidRPr="006C0463">
        <w:rPr>
          <w:i/>
        </w:rPr>
        <w:t>torridum</w:t>
      </w:r>
      <w:proofErr w:type="spellEnd"/>
      <w:r>
        <w:t xml:space="preserve">, </w:t>
      </w:r>
      <w:proofErr w:type="spellStart"/>
      <w:r w:rsidRPr="006C0463">
        <w:rPr>
          <w:i/>
        </w:rPr>
        <w:t>Sesbania</w:t>
      </w:r>
      <w:proofErr w:type="spellEnd"/>
      <w:r w:rsidRPr="006C0463">
        <w:rPr>
          <w:i/>
        </w:rPr>
        <w:t xml:space="preserve"> </w:t>
      </w:r>
      <w:proofErr w:type="spellStart"/>
      <w:r w:rsidRPr="006C0463">
        <w:rPr>
          <w:i/>
        </w:rPr>
        <w:t>tomentosa</w:t>
      </w:r>
      <w:proofErr w:type="spellEnd"/>
      <w:r>
        <w:t xml:space="preserve">, </w:t>
      </w:r>
      <w:proofErr w:type="spellStart"/>
      <w:r w:rsidRPr="006C0463">
        <w:rPr>
          <w:i/>
        </w:rPr>
        <w:t>Tetramolopium</w:t>
      </w:r>
      <w:proofErr w:type="spellEnd"/>
      <w:r w:rsidRPr="006C0463">
        <w:rPr>
          <w:i/>
        </w:rPr>
        <w:t xml:space="preserve"> </w:t>
      </w:r>
      <w:proofErr w:type="spellStart"/>
      <w:r w:rsidRPr="006C0463">
        <w:rPr>
          <w:i/>
        </w:rPr>
        <w:t>rockii</w:t>
      </w:r>
      <w:proofErr w:type="spellEnd"/>
      <w:r>
        <w:t xml:space="preserve">, and </w:t>
      </w:r>
      <w:proofErr w:type="spellStart"/>
      <w:r w:rsidRPr="006C0463">
        <w:rPr>
          <w:i/>
        </w:rPr>
        <w:t>Waltheria</w:t>
      </w:r>
      <w:proofErr w:type="spellEnd"/>
      <w:r w:rsidRPr="006C0463">
        <w:rPr>
          <w:i/>
        </w:rPr>
        <w:t xml:space="preserve"> </w:t>
      </w:r>
      <w:proofErr w:type="spellStart"/>
      <w:r w:rsidRPr="006C0463">
        <w:rPr>
          <w:i/>
        </w:rPr>
        <w:t>indica</w:t>
      </w:r>
      <w:proofErr w:type="spellEnd"/>
      <w:r>
        <w:t xml:space="preserve"> (</w:t>
      </w:r>
      <w:proofErr w:type="spellStart"/>
      <w:r>
        <w:t>Warshauer</w:t>
      </w:r>
      <w:proofErr w:type="spellEnd"/>
      <w:r>
        <w:t xml:space="preserve"> et al. 2008).</w:t>
      </w:r>
    </w:p>
    <w:p w:rsidR="00DA7D7C" w:rsidP="00DA7D7C" w:rsidRDefault="00DA7D7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Sesbania tomentosa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Oahu riverhemp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Scaevola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Beach naupaka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HEAN8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Heliotropium anomalum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Polynesian heliotrope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Seashore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SCCO7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Scaevola coriacea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naupaka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CHCE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Chamaesyce celastroides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'ekoko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Pseudognaphalium sandwicensium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'ena'ena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Solanum nelsonii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Nelson's horsenettle</w:t>
            </w:r>
          </w:p>
        </w:tc>
      </w:tr>
    </w:tbl>
    <w:p>
      <w:r>
        <w:rPr>
          <w:sz w:val="16"/>
        </w:rPr>
        <w:t>Species names are from the NRCS PLANTS database. Check species codes at http://plants.usda.gov.</w:t>
      </w:r>
    </w:p>
    <w:p w:rsidR="00DA7D7C" w:rsidP="00DA7D7C" w:rsidRDefault="00DA7D7C">
      <w:pPr>
        <w:pStyle w:val="InfoPara"/>
      </w:pPr>
      <w:r>
        <w:t>Disturbance Description</w:t>
      </w:r>
    </w:p>
    <w:p w:rsidR="00DA7D7C" w:rsidP="00DA7D7C" w:rsidRDefault="00734F7E">
      <w:r>
        <w:t>landslides</w:t>
      </w:r>
      <w:r w:rsidR="00DA7D7C">
        <w:t>, wind, salt spray, storm surge (major disturbance), salt to soils. Storm surges can scour soil off to bare lava/rock (box A), or can partially remove/kill vegetation and leave the bit of soil, and hence have more rapid recovery of the vegetation (box B).</w:t>
      </w:r>
    </w:p>
    <w:p w:rsidR="00DA7D7C" w:rsidP="00DA7D7C" w:rsidRDefault="00937C8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A7D7C" w:rsidP="00DA7D7C" w:rsidRDefault="00DA7D7C">
      <w:pPr>
        <w:pStyle w:val="InfoPara"/>
      </w:pPr>
      <w:r>
        <w:t>Scale Description</w:t>
      </w:r>
    </w:p>
    <w:p w:rsidR="00DA7D7C" w:rsidP="00DA7D7C" w:rsidRDefault="00DA7D7C">
      <w:r>
        <w:t>This is narrow linear zone is found along coast; likely not able to be mapped for LANDFIRE.</w:t>
      </w:r>
    </w:p>
    <w:p w:rsidR="00DA7D7C" w:rsidP="00DA7D7C" w:rsidRDefault="00DA7D7C">
      <w:pPr>
        <w:pStyle w:val="InfoPara"/>
      </w:pPr>
      <w:r>
        <w:t>Adjacency or Identification Concerns</w:t>
      </w:r>
    </w:p>
    <w:p w:rsidR="00DA7D7C" w:rsidP="00DA7D7C" w:rsidRDefault="00DA7D7C"/>
    <w:p w:rsidR="00DA7D7C" w:rsidP="00DA7D7C" w:rsidRDefault="00DA7D7C">
      <w:pPr>
        <w:pStyle w:val="InfoPara"/>
      </w:pPr>
      <w:r>
        <w:t>Issues or Problems</w:t>
      </w:r>
    </w:p>
    <w:p w:rsidR="00DA7D7C" w:rsidP="00DA7D7C" w:rsidRDefault="00DA7D7C"/>
    <w:p w:rsidR="00DA7D7C" w:rsidP="00DA7D7C" w:rsidRDefault="00DA7D7C">
      <w:pPr>
        <w:pStyle w:val="InfoPara"/>
      </w:pPr>
      <w:r>
        <w:t>Native Uncharacteristic Conditions</w:t>
      </w:r>
    </w:p>
    <w:p w:rsidR="00DA7D7C" w:rsidP="00DA7D7C" w:rsidRDefault="00DA7D7C"/>
    <w:p w:rsidR="00DA7D7C" w:rsidP="00937C85" w:rsidRDefault="00DA7D7C">
      <w:pPr>
        <w:pStyle w:val="InfoPara"/>
      </w:pPr>
      <w:r>
        <w:t>Comments</w:t>
      </w:r>
    </w:p>
    <w:p w:rsidR="00DA7D7C" w:rsidP="00DA7D7C" w:rsidRDefault="00DA7D7C">
      <w:pPr>
        <w:pStyle w:val="ReportSection"/>
      </w:pPr>
      <w:r>
        <w:t>Succession Classes</w:t>
      </w:r>
    </w:p>
    <w:p w:rsidR="00DA7D7C" w:rsidP="00DA7D7C" w:rsidRDefault="00DA7D7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A7D7C" w:rsidP="00DA7D7C" w:rsidRDefault="00DA7D7C">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DA7D7C" w:rsidP="00DA7D7C" w:rsidRDefault="00DA7D7C"/>
    <w:p w:rsidR="00DA7D7C" w:rsidP="00DA7D7C" w:rsidRDefault="00DA7D7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84"/>
        <w:gridCol w:w="2148"/>
        <w:gridCol w:w="1956"/>
      </w:tblGrid>
      <w:tr w:rsidRPr="00DA7D7C" w:rsidR="00DA7D7C" w:rsidTr="00DA7D7C">
        <w:tc>
          <w:tcPr>
            <w:tcW w:w="1056" w:type="dxa"/>
            <w:tcBorders>
              <w:top w:val="single" w:color="auto" w:sz="2" w:space="0"/>
              <w:bottom w:val="single" w:color="000000" w:sz="12" w:space="0"/>
            </w:tcBorders>
            <w:shd w:val="clear" w:color="auto" w:fill="auto"/>
          </w:tcPr>
          <w:p w:rsidRPr="00DA7D7C" w:rsidR="00DA7D7C" w:rsidP="00F5463C" w:rsidRDefault="00DA7D7C">
            <w:pPr>
              <w:rPr>
                <w:b/>
                <w:bCs/>
              </w:rPr>
            </w:pPr>
            <w:r w:rsidRPr="00DA7D7C">
              <w:rPr>
                <w:b/>
                <w:bCs/>
              </w:rPr>
              <w:t>Symbol</w:t>
            </w:r>
          </w:p>
        </w:tc>
        <w:tc>
          <w:tcPr>
            <w:tcW w:w="2484" w:type="dxa"/>
            <w:tcBorders>
              <w:top w:val="single" w:color="auto" w:sz="2" w:space="0"/>
              <w:bottom w:val="single" w:color="000000" w:sz="12" w:space="0"/>
            </w:tcBorders>
            <w:shd w:val="clear" w:color="auto" w:fill="auto"/>
          </w:tcPr>
          <w:p w:rsidRPr="00DA7D7C" w:rsidR="00DA7D7C" w:rsidP="00F5463C" w:rsidRDefault="00DA7D7C">
            <w:pPr>
              <w:rPr>
                <w:b/>
                <w:bCs/>
              </w:rPr>
            </w:pPr>
            <w:r w:rsidRPr="00DA7D7C">
              <w:rPr>
                <w:b/>
                <w:bCs/>
              </w:rPr>
              <w:t>Scientific Name</w:t>
            </w:r>
          </w:p>
        </w:tc>
        <w:tc>
          <w:tcPr>
            <w:tcW w:w="2148" w:type="dxa"/>
            <w:tcBorders>
              <w:top w:val="single" w:color="auto" w:sz="2" w:space="0"/>
              <w:bottom w:val="single" w:color="000000" w:sz="12" w:space="0"/>
            </w:tcBorders>
            <w:shd w:val="clear" w:color="auto" w:fill="auto"/>
          </w:tcPr>
          <w:p w:rsidRPr="00DA7D7C" w:rsidR="00DA7D7C" w:rsidP="00F5463C" w:rsidRDefault="00DA7D7C">
            <w:pPr>
              <w:rPr>
                <w:b/>
                <w:bCs/>
              </w:rPr>
            </w:pPr>
            <w:r w:rsidRPr="00DA7D7C">
              <w:rPr>
                <w:b/>
                <w:bCs/>
              </w:rPr>
              <w:t>Common Name</w:t>
            </w:r>
          </w:p>
        </w:tc>
        <w:tc>
          <w:tcPr>
            <w:tcW w:w="1956" w:type="dxa"/>
            <w:tcBorders>
              <w:top w:val="single" w:color="auto" w:sz="2" w:space="0"/>
              <w:bottom w:val="single" w:color="000000" w:sz="12" w:space="0"/>
            </w:tcBorders>
            <w:shd w:val="clear" w:color="auto" w:fill="auto"/>
          </w:tcPr>
          <w:p w:rsidRPr="00DA7D7C" w:rsidR="00DA7D7C" w:rsidP="00F5463C" w:rsidRDefault="00DA7D7C">
            <w:pPr>
              <w:rPr>
                <w:b/>
                <w:bCs/>
              </w:rPr>
            </w:pPr>
            <w:r w:rsidRPr="00DA7D7C">
              <w:rPr>
                <w:b/>
                <w:bCs/>
              </w:rPr>
              <w:t>Canopy Position</w:t>
            </w:r>
          </w:p>
        </w:tc>
      </w:tr>
      <w:tr w:rsidRPr="00DA7D7C" w:rsidR="00DA7D7C" w:rsidTr="00DA7D7C">
        <w:tc>
          <w:tcPr>
            <w:tcW w:w="1056" w:type="dxa"/>
            <w:tcBorders>
              <w:top w:val="single" w:color="000000" w:sz="12" w:space="0"/>
            </w:tcBorders>
            <w:shd w:val="clear" w:color="auto" w:fill="auto"/>
          </w:tcPr>
          <w:p w:rsidRPr="00DA7D7C" w:rsidR="00DA7D7C" w:rsidP="00F5463C" w:rsidRDefault="00DA7D7C">
            <w:pPr>
              <w:rPr>
                <w:bCs/>
              </w:rPr>
            </w:pPr>
            <w:r w:rsidRPr="00DA7D7C">
              <w:rPr>
                <w:bCs/>
              </w:rPr>
              <w:t>SCSE6</w:t>
            </w:r>
          </w:p>
        </w:tc>
        <w:tc>
          <w:tcPr>
            <w:tcW w:w="2484" w:type="dxa"/>
            <w:tcBorders>
              <w:top w:val="single" w:color="000000" w:sz="12" w:space="0"/>
            </w:tcBorders>
            <w:shd w:val="clear" w:color="auto" w:fill="auto"/>
          </w:tcPr>
          <w:p w:rsidRPr="00DA7D7C" w:rsidR="00DA7D7C" w:rsidP="00F5463C" w:rsidRDefault="00DA7D7C">
            <w:proofErr w:type="spellStart"/>
            <w:r w:rsidRPr="00DA7D7C">
              <w:t>Scaevola</w:t>
            </w:r>
            <w:proofErr w:type="spellEnd"/>
            <w:r w:rsidRPr="00DA7D7C">
              <w:t xml:space="preserve"> </w:t>
            </w:r>
            <w:proofErr w:type="spellStart"/>
            <w:r w:rsidRPr="00DA7D7C">
              <w:t>sericea</w:t>
            </w:r>
            <w:proofErr w:type="spellEnd"/>
          </w:p>
        </w:tc>
        <w:tc>
          <w:tcPr>
            <w:tcW w:w="2148" w:type="dxa"/>
            <w:tcBorders>
              <w:top w:val="single" w:color="000000" w:sz="12" w:space="0"/>
            </w:tcBorders>
            <w:shd w:val="clear" w:color="auto" w:fill="auto"/>
          </w:tcPr>
          <w:p w:rsidRPr="00DA7D7C" w:rsidR="00DA7D7C" w:rsidP="00F5463C" w:rsidRDefault="00DA7D7C">
            <w:r w:rsidRPr="00DA7D7C">
              <w:t>Beach naupaka</w:t>
            </w:r>
          </w:p>
        </w:tc>
        <w:tc>
          <w:tcPr>
            <w:tcW w:w="1956" w:type="dxa"/>
            <w:tcBorders>
              <w:top w:val="single" w:color="000000" w:sz="12" w:space="0"/>
            </w:tcBorders>
            <w:shd w:val="clear" w:color="auto" w:fill="auto"/>
          </w:tcPr>
          <w:p w:rsidRPr="00DA7D7C" w:rsidR="00DA7D7C" w:rsidP="00F5463C" w:rsidRDefault="00DA7D7C">
            <w:r w:rsidRPr="00DA7D7C">
              <w:t>Upper</w:t>
            </w:r>
          </w:p>
        </w:tc>
      </w:tr>
      <w:tr w:rsidRPr="00DA7D7C" w:rsidR="00DA7D7C" w:rsidTr="00DA7D7C">
        <w:tc>
          <w:tcPr>
            <w:tcW w:w="1056" w:type="dxa"/>
            <w:shd w:val="clear" w:color="auto" w:fill="auto"/>
          </w:tcPr>
          <w:p w:rsidRPr="00DA7D7C" w:rsidR="00DA7D7C" w:rsidP="00F5463C" w:rsidRDefault="00DA7D7C">
            <w:pPr>
              <w:rPr>
                <w:bCs/>
              </w:rPr>
            </w:pPr>
            <w:r w:rsidRPr="00DA7D7C">
              <w:rPr>
                <w:bCs/>
              </w:rPr>
              <w:t>IPPE</w:t>
            </w:r>
          </w:p>
        </w:tc>
        <w:tc>
          <w:tcPr>
            <w:tcW w:w="2484" w:type="dxa"/>
            <w:shd w:val="clear" w:color="auto" w:fill="auto"/>
          </w:tcPr>
          <w:p w:rsidRPr="00DA7D7C" w:rsidR="00DA7D7C" w:rsidP="00F5463C" w:rsidRDefault="00DA7D7C">
            <w:r w:rsidRPr="00DA7D7C">
              <w:t>Ipomoea pes-</w:t>
            </w:r>
            <w:proofErr w:type="spellStart"/>
            <w:r w:rsidRPr="00DA7D7C">
              <w:t>caprae</w:t>
            </w:r>
            <w:proofErr w:type="spellEnd"/>
          </w:p>
        </w:tc>
        <w:tc>
          <w:tcPr>
            <w:tcW w:w="2148" w:type="dxa"/>
            <w:shd w:val="clear" w:color="auto" w:fill="auto"/>
          </w:tcPr>
          <w:p w:rsidRPr="00DA7D7C" w:rsidR="00DA7D7C" w:rsidP="00F5463C" w:rsidRDefault="00DA7D7C">
            <w:proofErr w:type="spellStart"/>
            <w:r w:rsidRPr="00DA7D7C">
              <w:t>Bayhops</w:t>
            </w:r>
            <w:proofErr w:type="spellEnd"/>
          </w:p>
        </w:tc>
        <w:tc>
          <w:tcPr>
            <w:tcW w:w="1956" w:type="dxa"/>
            <w:shd w:val="clear" w:color="auto" w:fill="auto"/>
          </w:tcPr>
          <w:p w:rsidRPr="00DA7D7C" w:rsidR="00DA7D7C" w:rsidP="00F5463C" w:rsidRDefault="00DA7D7C">
            <w:r w:rsidRPr="00DA7D7C">
              <w:t>Upper</w:t>
            </w:r>
          </w:p>
        </w:tc>
      </w:tr>
      <w:tr w:rsidRPr="00DA7D7C" w:rsidR="00DA7D7C" w:rsidTr="00DA7D7C">
        <w:tc>
          <w:tcPr>
            <w:tcW w:w="1056" w:type="dxa"/>
            <w:shd w:val="clear" w:color="auto" w:fill="auto"/>
          </w:tcPr>
          <w:p w:rsidRPr="00DA7D7C" w:rsidR="00DA7D7C" w:rsidP="00F5463C" w:rsidRDefault="00DA7D7C">
            <w:pPr>
              <w:rPr>
                <w:bCs/>
              </w:rPr>
            </w:pPr>
            <w:r w:rsidRPr="00DA7D7C">
              <w:rPr>
                <w:bCs/>
              </w:rPr>
              <w:t>SPVI3</w:t>
            </w:r>
          </w:p>
        </w:tc>
        <w:tc>
          <w:tcPr>
            <w:tcW w:w="2484" w:type="dxa"/>
            <w:shd w:val="clear" w:color="auto" w:fill="auto"/>
          </w:tcPr>
          <w:p w:rsidRPr="00DA7D7C" w:rsidR="00DA7D7C" w:rsidP="00F5463C" w:rsidRDefault="00DA7D7C">
            <w:proofErr w:type="spellStart"/>
            <w:r w:rsidRPr="00DA7D7C">
              <w:t>Sporobolus</w:t>
            </w:r>
            <w:proofErr w:type="spellEnd"/>
            <w:r w:rsidRPr="00DA7D7C">
              <w:t xml:space="preserve"> </w:t>
            </w:r>
            <w:proofErr w:type="spellStart"/>
            <w:r w:rsidRPr="00DA7D7C">
              <w:t>virginicus</w:t>
            </w:r>
            <w:proofErr w:type="spellEnd"/>
          </w:p>
        </w:tc>
        <w:tc>
          <w:tcPr>
            <w:tcW w:w="2148" w:type="dxa"/>
            <w:shd w:val="clear" w:color="auto" w:fill="auto"/>
          </w:tcPr>
          <w:p w:rsidRPr="00DA7D7C" w:rsidR="00DA7D7C" w:rsidP="00F5463C" w:rsidRDefault="00DA7D7C">
            <w:r w:rsidRPr="00DA7D7C">
              <w:t xml:space="preserve">Seashore </w:t>
            </w:r>
            <w:proofErr w:type="spellStart"/>
            <w:r w:rsidRPr="00DA7D7C">
              <w:t>dropseed</w:t>
            </w:r>
            <w:proofErr w:type="spellEnd"/>
          </w:p>
        </w:tc>
        <w:tc>
          <w:tcPr>
            <w:tcW w:w="1956" w:type="dxa"/>
            <w:shd w:val="clear" w:color="auto" w:fill="auto"/>
          </w:tcPr>
          <w:p w:rsidRPr="00DA7D7C" w:rsidR="00DA7D7C" w:rsidP="00F5463C" w:rsidRDefault="00DA7D7C">
            <w:r w:rsidRPr="00DA7D7C">
              <w:t>Upper</w:t>
            </w:r>
          </w:p>
        </w:tc>
      </w:tr>
    </w:tbl>
    <w:p w:rsidR="00DA7D7C" w:rsidP="00DA7D7C" w:rsidRDefault="00DA7D7C"/>
    <w:p w:rsidR="00DA7D7C" w:rsidP="00DA7D7C" w:rsidRDefault="00DA7D7C">
      <w:pPr>
        <w:pStyle w:val="SClassInfoPara"/>
      </w:pPr>
      <w:r>
        <w:t>Description</w:t>
      </w:r>
    </w:p>
    <w:p w:rsidR="00DA7D7C" w:rsidP="006C0463" w:rsidRDefault="00DA7D7C">
      <w:r>
        <w:t>Post</w:t>
      </w:r>
      <w:r w:rsidR="00C74707">
        <w:t>-</w:t>
      </w:r>
      <w:r>
        <w:t xml:space="preserve">lava flow hitting the coast, veg is barren / sparse early </w:t>
      </w:r>
      <w:r w:rsidR="00185222">
        <w:t>successional.</w:t>
      </w:r>
    </w:p>
    <w:p w:rsidR="00DA7D7C" w:rsidP="00DA7D7C" w:rsidRDefault="00DA7D7C"/>
    <w:p>
      <w:r>
        <w:rPr>
          <w:i/>
          <w:u w:val="single"/>
        </w:rPr>
        <w:t>Maximum Tree Size Class</w:t>
      </w:r>
      <w:br/>
      <w:r>
        <w:t>None</w:t>
      </w:r>
    </w:p>
    <w:p w:rsidR="00DA7D7C" w:rsidP="00DA7D7C" w:rsidRDefault="00DA7D7C">
      <w:pPr>
        <w:pStyle w:val="InfoPara"/>
        <w:pBdr>
          <w:top w:val="single" w:color="auto" w:sz="4" w:space="1"/>
        </w:pBdr>
      </w:pPr>
      <w:r xmlns:w="http://schemas.openxmlformats.org/wordprocessingml/2006/main">
        <w:t>Class B</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A7D7C" w:rsidP="00DA7D7C" w:rsidRDefault="00DA7D7C"/>
    <w:p w:rsidR="00DA7D7C" w:rsidP="00DA7D7C" w:rsidRDefault="00DA7D7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48"/>
        <w:gridCol w:w="2460"/>
        <w:gridCol w:w="1956"/>
      </w:tblGrid>
      <w:tr w:rsidRPr="00DA7D7C" w:rsidR="00DA7D7C" w:rsidTr="00DA7D7C">
        <w:tc>
          <w:tcPr>
            <w:tcW w:w="1116" w:type="dxa"/>
            <w:tcBorders>
              <w:top w:val="single" w:color="auto" w:sz="2" w:space="0"/>
              <w:bottom w:val="single" w:color="000000" w:sz="12" w:space="0"/>
            </w:tcBorders>
            <w:shd w:val="clear" w:color="auto" w:fill="auto"/>
          </w:tcPr>
          <w:p w:rsidRPr="00DA7D7C" w:rsidR="00DA7D7C" w:rsidP="00A92A71" w:rsidRDefault="00DA7D7C">
            <w:pPr>
              <w:rPr>
                <w:b/>
                <w:bCs/>
              </w:rPr>
            </w:pPr>
            <w:r w:rsidRPr="00DA7D7C">
              <w:rPr>
                <w:b/>
                <w:bCs/>
              </w:rPr>
              <w:t>Symbol</w:t>
            </w:r>
          </w:p>
        </w:tc>
        <w:tc>
          <w:tcPr>
            <w:tcW w:w="2748" w:type="dxa"/>
            <w:tcBorders>
              <w:top w:val="single" w:color="auto" w:sz="2" w:space="0"/>
              <w:bottom w:val="single" w:color="000000" w:sz="12" w:space="0"/>
            </w:tcBorders>
            <w:shd w:val="clear" w:color="auto" w:fill="auto"/>
          </w:tcPr>
          <w:p w:rsidRPr="00DA7D7C" w:rsidR="00DA7D7C" w:rsidP="00A92A71" w:rsidRDefault="00DA7D7C">
            <w:pPr>
              <w:rPr>
                <w:b/>
                <w:bCs/>
              </w:rPr>
            </w:pPr>
            <w:r w:rsidRPr="00DA7D7C">
              <w:rPr>
                <w:b/>
                <w:bCs/>
              </w:rPr>
              <w:t>Scientific Name</w:t>
            </w:r>
          </w:p>
        </w:tc>
        <w:tc>
          <w:tcPr>
            <w:tcW w:w="2460" w:type="dxa"/>
            <w:tcBorders>
              <w:top w:val="single" w:color="auto" w:sz="2" w:space="0"/>
              <w:bottom w:val="single" w:color="000000" w:sz="12" w:space="0"/>
            </w:tcBorders>
            <w:shd w:val="clear" w:color="auto" w:fill="auto"/>
          </w:tcPr>
          <w:p w:rsidRPr="00DA7D7C" w:rsidR="00DA7D7C" w:rsidP="00A92A71" w:rsidRDefault="00DA7D7C">
            <w:pPr>
              <w:rPr>
                <w:b/>
                <w:bCs/>
              </w:rPr>
            </w:pPr>
            <w:r w:rsidRPr="00DA7D7C">
              <w:rPr>
                <w:b/>
                <w:bCs/>
              </w:rPr>
              <w:t>Common Name</w:t>
            </w:r>
          </w:p>
        </w:tc>
        <w:tc>
          <w:tcPr>
            <w:tcW w:w="1956" w:type="dxa"/>
            <w:tcBorders>
              <w:top w:val="single" w:color="auto" w:sz="2" w:space="0"/>
              <w:bottom w:val="single" w:color="000000" w:sz="12" w:space="0"/>
            </w:tcBorders>
            <w:shd w:val="clear" w:color="auto" w:fill="auto"/>
          </w:tcPr>
          <w:p w:rsidRPr="00DA7D7C" w:rsidR="00DA7D7C" w:rsidP="00A92A71" w:rsidRDefault="00DA7D7C">
            <w:pPr>
              <w:rPr>
                <w:b/>
                <w:bCs/>
              </w:rPr>
            </w:pPr>
            <w:r w:rsidRPr="00DA7D7C">
              <w:rPr>
                <w:b/>
                <w:bCs/>
              </w:rPr>
              <w:t>Canopy Position</w:t>
            </w:r>
          </w:p>
        </w:tc>
      </w:tr>
      <w:tr w:rsidRPr="00DA7D7C" w:rsidR="00DA7D7C" w:rsidTr="00DA7D7C">
        <w:tc>
          <w:tcPr>
            <w:tcW w:w="1116" w:type="dxa"/>
            <w:tcBorders>
              <w:top w:val="single" w:color="000000" w:sz="12" w:space="0"/>
            </w:tcBorders>
            <w:shd w:val="clear" w:color="auto" w:fill="auto"/>
          </w:tcPr>
          <w:p w:rsidRPr="00DA7D7C" w:rsidR="00DA7D7C" w:rsidP="00A92A71" w:rsidRDefault="00DA7D7C">
            <w:pPr>
              <w:rPr>
                <w:bCs/>
              </w:rPr>
            </w:pPr>
            <w:r w:rsidRPr="00DA7D7C">
              <w:rPr>
                <w:bCs/>
              </w:rPr>
              <w:t>FICY</w:t>
            </w:r>
          </w:p>
        </w:tc>
        <w:tc>
          <w:tcPr>
            <w:tcW w:w="2748" w:type="dxa"/>
            <w:tcBorders>
              <w:top w:val="single" w:color="000000" w:sz="12" w:space="0"/>
            </w:tcBorders>
            <w:shd w:val="clear" w:color="auto" w:fill="auto"/>
          </w:tcPr>
          <w:p w:rsidRPr="00DA7D7C" w:rsidR="00DA7D7C" w:rsidP="00A92A71" w:rsidRDefault="00DA7D7C">
            <w:proofErr w:type="spellStart"/>
            <w:r w:rsidRPr="00DA7D7C">
              <w:t>Fimbristylis</w:t>
            </w:r>
            <w:proofErr w:type="spellEnd"/>
            <w:r w:rsidRPr="00DA7D7C">
              <w:t xml:space="preserve"> </w:t>
            </w:r>
            <w:proofErr w:type="spellStart"/>
            <w:r w:rsidRPr="00DA7D7C">
              <w:t>cymosa</w:t>
            </w:r>
            <w:proofErr w:type="spellEnd"/>
          </w:p>
        </w:tc>
        <w:tc>
          <w:tcPr>
            <w:tcW w:w="2460" w:type="dxa"/>
            <w:tcBorders>
              <w:top w:val="single" w:color="000000" w:sz="12" w:space="0"/>
            </w:tcBorders>
            <w:shd w:val="clear" w:color="auto" w:fill="auto"/>
          </w:tcPr>
          <w:p w:rsidRPr="00DA7D7C" w:rsidR="00DA7D7C" w:rsidP="00A92A71" w:rsidRDefault="00DA7D7C">
            <w:r w:rsidRPr="00DA7D7C">
              <w:t xml:space="preserve">Tropical </w:t>
            </w:r>
            <w:proofErr w:type="spellStart"/>
            <w:r w:rsidRPr="00DA7D7C">
              <w:t>fimbry</w:t>
            </w:r>
            <w:proofErr w:type="spellEnd"/>
          </w:p>
        </w:tc>
        <w:tc>
          <w:tcPr>
            <w:tcW w:w="1956" w:type="dxa"/>
            <w:tcBorders>
              <w:top w:val="single" w:color="000000" w:sz="12" w:space="0"/>
            </w:tcBorders>
            <w:shd w:val="clear" w:color="auto" w:fill="auto"/>
          </w:tcPr>
          <w:p w:rsidRPr="00DA7D7C" w:rsidR="00DA7D7C" w:rsidP="00A92A71" w:rsidRDefault="00DA7D7C">
            <w:r w:rsidRPr="00DA7D7C">
              <w:t>Upper</w:t>
            </w:r>
          </w:p>
        </w:tc>
      </w:tr>
      <w:tr w:rsidRPr="00DA7D7C" w:rsidR="00DA7D7C" w:rsidTr="00DA7D7C">
        <w:tc>
          <w:tcPr>
            <w:tcW w:w="1116" w:type="dxa"/>
            <w:shd w:val="clear" w:color="auto" w:fill="auto"/>
          </w:tcPr>
          <w:p w:rsidRPr="00DA7D7C" w:rsidR="00DA7D7C" w:rsidP="00A92A71" w:rsidRDefault="00DA7D7C">
            <w:pPr>
              <w:rPr>
                <w:bCs/>
              </w:rPr>
            </w:pPr>
            <w:r w:rsidRPr="00DA7D7C">
              <w:rPr>
                <w:bCs/>
              </w:rPr>
              <w:t>HEAN8</w:t>
            </w:r>
          </w:p>
        </w:tc>
        <w:tc>
          <w:tcPr>
            <w:tcW w:w="2748" w:type="dxa"/>
            <w:shd w:val="clear" w:color="auto" w:fill="auto"/>
          </w:tcPr>
          <w:p w:rsidRPr="00DA7D7C" w:rsidR="00DA7D7C" w:rsidP="00A92A71" w:rsidRDefault="00DA7D7C">
            <w:proofErr w:type="spellStart"/>
            <w:r w:rsidRPr="00DA7D7C">
              <w:t>Heliotropium</w:t>
            </w:r>
            <w:proofErr w:type="spellEnd"/>
            <w:r w:rsidRPr="00DA7D7C">
              <w:t xml:space="preserve"> </w:t>
            </w:r>
            <w:proofErr w:type="spellStart"/>
            <w:r w:rsidRPr="00DA7D7C">
              <w:t>anomalum</w:t>
            </w:r>
            <w:proofErr w:type="spellEnd"/>
          </w:p>
        </w:tc>
        <w:tc>
          <w:tcPr>
            <w:tcW w:w="2460" w:type="dxa"/>
            <w:shd w:val="clear" w:color="auto" w:fill="auto"/>
          </w:tcPr>
          <w:p w:rsidRPr="00DA7D7C" w:rsidR="00DA7D7C" w:rsidP="00A92A71" w:rsidRDefault="00DA7D7C">
            <w:r w:rsidRPr="00DA7D7C">
              <w:t>Polynesian heliotrope</w:t>
            </w:r>
          </w:p>
        </w:tc>
        <w:tc>
          <w:tcPr>
            <w:tcW w:w="1956" w:type="dxa"/>
            <w:shd w:val="clear" w:color="auto" w:fill="auto"/>
          </w:tcPr>
          <w:p w:rsidRPr="00DA7D7C" w:rsidR="00DA7D7C" w:rsidP="00A92A71" w:rsidRDefault="00DA7D7C">
            <w:r w:rsidRPr="00DA7D7C">
              <w:t>Upper</w:t>
            </w:r>
          </w:p>
        </w:tc>
      </w:tr>
      <w:tr w:rsidRPr="00DA7D7C" w:rsidR="00DA7D7C" w:rsidTr="00DA7D7C">
        <w:tc>
          <w:tcPr>
            <w:tcW w:w="1116" w:type="dxa"/>
            <w:shd w:val="clear" w:color="auto" w:fill="auto"/>
          </w:tcPr>
          <w:p w:rsidRPr="00DA7D7C" w:rsidR="00DA7D7C" w:rsidP="00A92A71" w:rsidRDefault="00DA7D7C">
            <w:pPr>
              <w:rPr>
                <w:bCs/>
              </w:rPr>
            </w:pPr>
            <w:r w:rsidRPr="00DA7D7C">
              <w:rPr>
                <w:bCs/>
              </w:rPr>
              <w:t>SIFA</w:t>
            </w:r>
          </w:p>
        </w:tc>
        <w:tc>
          <w:tcPr>
            <w:tcW w:w="2748" w:type="dxa"/>
            <w:shd w:val="clear" w:color="auto" w:fill="auto"/>
          </w:tcPr>
          <w:p w:rsidRPr="00DA7D7C" w:rsidR="00DA7D7C" w:rsidP="00A92A71" w:rsidRDefault="00DA7D7C">
            <w:proofErr w:type="spellStart"/>
            <w:r w:rsidRPr="00DA7D7C">
              <w:t>Sida</w:t>
            </w:r>
            <w:proofErr w:type="spellEnd"/>
            <w:r w:rsidRPr="00DA7D7C">
              <w:t xml:space="preserve"> </w:t>
            </w:r>
            <w:proofErr w:type="spellStart"/>
            <w:r w:rsidRPr="00DA7D7C">
              <w:t>fallax</w:t>
            </w:r>
            <w:proofErr w:type="spellEnd"/>
          </w:p>
        </w:tc>
        <w:tc>
          <w:tcPr>
            <w:tcW w:w="2460" w:type="dxa"/>
            <w:shd w:val="clear" w:color="auto" w:fill="auto"/>
          </w:tcPr>
          <w:p w:rsidRPr="00DA7D7C" w:rsidR="00DA7D7C" w:rsidP="00A92A71" w:rsidRDefault="00DA7D7C">
            <w:r w:rsidRPr="00DA7D7C">
              <w:t xml:space="preserve">Yellow </w:t>
            </w:r>
            <w:proofErr w:type="spellStart"/>
            <w:r w:rsidRPr="00DA7D7C">
              <w:t>llima</w:t>
            </w:r>
            <w:proofErr w:type="spellEnd"/>
          </w:p>
        </w:tc>
        <w:tc>
          <w:tcPr>
            <w:tcW w:w="1956" w:type="dxa"/>
            <w:shd w:val="clear" w:color="auto" w:fill="auto"/>
          </w:tcPr>
          <w:p w:rsidRPr="00DA7D7C" w:rsidR="00DA7D7C" w:rsidP="00A92A71" w:rsidRDefault="00DA7D7C">
            <w:r w:rsidRPr="00DA7D7C">
              <w:t>Upper</w:t>
            </w:r>
          </w:p>
        </w:tc>
      </w:tr>
      <w:tr w:rsidRPr="00DA7D7C" w:rsidR="00DA7D7C" w:rsidTr="00DA7D7C">
        <w:tc>
          <w:tcPr>
            <w:tcW w:w="1116" w:type="dxa"/>
            <w:shd w:val="clear" w:color="auto" w:fill="auto"/>
          </w:tcPr>
          <w:p w:rsidRPr="00DA7D7C" w:rsidR="00DA7D7C" w:rsidP="00A92A71" w:rsidRDefault="00DA7D7C">
            <w:pPr>
              <w:rPr>
                <w:bCs/>
              </w:rPr>
            </w:pPr>
            <w:r w:rsidRPr="00DA7D7C">
              <w:rPr>
                <w:bCs/>
              </w:rPr>
              <w:t>JAOV2</w:t>
            </w:r>
          </w:p>
        </w:tc>
        <w:tc>
          <w:tcPr>
            <w:tcW w:w="2748" w:type="dxa"/>
            <w:shd w:val="clear" w:color="auto" w:fill="auto"/>
          </w:tcPr>
          <w:p w:rsidRPr="00DA7D7C" w:rsidR="00DA7D7C" w:rsidP="00A92A71" w:rsidRDefault="00DA7D7C">
            <w:proofErr w:type="spellStart"/>
            <w:r w:rsidRPr="00DA7D7C">
              <w:t>Jacquemontia</w:t>
            </w:r>
            <w:proofErr w:type="spellEnd"/>
            <w:r w:rsidRPr="00DA7D7C">
              <w:t xml:space="preserve"> </w:t>
            </w:r>
            <w:proofErr w:type="spellStart"/>
            <w:r w:rsidRPr="00DA7D7C">
              <w:t>ovalifolia</w:t>
            </w:r>
            <w:proofErr w:type="spellEnd"/>
          </w:p>
        </w:tc>
        <w:tc>
          <w:tcPr>
            <w:tcW w:w="2460" w:type="dxa"/>
            <w:shd w:val="clear" w:color="auto" w:fill="auto"/>
          </w:tcPr>
          <w:p w:rsidRPr="00DA7D7C" w:rsidR="00DA7D7C" w:rsidP="00A92A71" w:rsidRDefault="00DA7D7C">
            <w:r w:rsidRPr="00DA7D7C">
              <w:t xml:space="preserve">Oval-leaf </w:t>
            </w:r>
            <w:proofErr w:type="spellStart"/>
            <w:r w:rsidRPr="00DA7D7C">
              <w:t>clustervine</w:t>
            </w:r>
            <w:proofErr w:type="spellEnd"/>
          </w:p>
        </w:tc>
        <w:tc>
          <w:tcPr>
            <w:tcW w:w="1956" w:type="dxa"/>
            <w:shd w:val="clear" w:color="auto" w:fill="auto"/>
          </w:tcPr>
          <w:p w:rsidRPr="00DA7D7C" w:rsidR="00DA7D7C" w:rsidP="00A92A71" w:rsidRDefault="00DA7D7C">
            <w:r w:rsidRPr="00DA7D7C">
              <w:t>Upper</w:t>
            </w:r>
          </w:p>
        </w:tc>
      </w:tr>
    </w:tbl>
    <w:p w:rsidR="00DA7D7C" w:rsidP="00DA7D7C" w:rsidRDefault="00DA7D7C"/>
    <w:p w:rsidR="00DA7D7C" w:rsidP="00DA7D7C" w:rsidRDefault="00DA7D7C">
      <w:pPr>
        <w:pStyle w:val="SClassInfoPara"/>
      </w:pPr>
      <w:r>
        <w:t>Description</w:t>
      </w:r>
    </w:p>
    <w:p w:rsidR="00DA7D7C" w:rsidP="006C0463" w:rsidRDefault="00DA7D7C">
      <w:r>
        <w:t>Post</w:t>
      </w:r>
      <w:r w:rsidR="00C74707">
        <w:t>-</w:t>
      </w:r>
      <w:r>
        <w:t xml:space="preserve">lava flow hitting the coast, veg is barren / sparse early </w:t>
      </w:r>
      <w:r w:rsidR="00185222">
        <w:t>successional</w:t>
      </w:r>
      <w:r>
        <w:t>.</w:t>
      </w:r>
    </w:p>
    <w:p w:rsidR="00DA7D7C" w:rsidP="00DA7D7C" w:rsidRDefault="00DA7D7C"/>
    <w:p>
      <w:r>
        <w:rPr>
          <w:i/>
          <w:u w:val="single"/>
        </w:rPr>
        <w:t>Maximum Tree Size Class</w:t>
      </w:r>
      <w:br/>
      <w:r>
        <w:t>None</w:t>
      </w:r>
    </w:p>
    <w:p w:rsidR="00DA7D7C" w:rsidP="00DA7D7C" w:rsidRDefault="00DA7D7C">
      <w:pPr>
        <w:pStyle w:val="InfoPara"/>
        <w:pBdr>
          <w:top w:val="single" w:color="auto" w:sz="4" w:space="1"/>
        </w:pBdr>
      </w:pPr>
      <w:r xmlns:w="http://schemas.openxmlformats.org/wordprocessingml/2006/main">
        <w:t>Class C</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A7D7C" w:rsidP="00DA7D7C" w:rsidRDefault="00DA7D7C"/>
    <w:p w:rsidR="00DA7D7C" w:rsidP="00DA7D7C" w:rsidRDefault="00DA7D7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48"/>
        <w:gridCol w:w="2460"/>
        <w:gridCol w:w="1956"/>
      </w:tblGrid>
      <w:tr w:rsidRPr="00DA7D7C" w:rsidR="00DA7D7C" w:rsidTr="00DA7D7C">
        <w:tc>
          <w:tcPr>
            <w:tcW w:w="1116" w:type="dxa"/>
            <w:tcBorders>
              <w:top w:val="single" w:color="auto" w:sz="2" w:space="0"/>
              <w:bottom w:val="single" w:color="000000" w:sz="12" w:space="0"/>
            </w:tcBorders>
            <w:shd w:val="clear" w:color="auto" w:fill="auto"/>
          </w:tcPr>
          <w:p w:rsidRPr="00DA7D7C" w:rsidR="00DA7D7C" w:rsidP="003378F5" w:rsidRDefault="00DA7D7C">
            <w:pPr>
              <w:rPr>
                <w:b/>
                <w:bCs/>
              </w:rPr>
            </w:pPr>
            <w:r w:rsidRPr="00DA7D7C">
              <w:rPr>
                <w:b/>
                <w:bCs/>
              </w:rPr>
              <w:t>Symbol</w:t>
            </w:r>
          </w:p>
        </w:tc>
        <w:tc>
          <w:tcPr>
            <w:tcW w:w="2748" w:type="dxa"/>
            <w:tcBorders>
              <w:top w:val="single" w:color="auto" w:sz="2" w:space="0"/>
              <w:bottom w:val="single" w:color="000000" w:sz="12" w:space="0"/>
            </w:tcBorders>
            <w:shd w:val="clear" w:color="auto" w:fill="auto"/>
          </w:tcPr>
          <w:p w:rsidRPr="00DA7D7C" w:rsidR="00DA7D7C" w:rsidP="003378F5" w:rsidRDefault="00DA7D7C">
            <w:pPr>
              <w:rPr>
                <w:b/>
                <w:bCs/>
              </w:rPr>
            </w:pPr>
            <w:r w:rsidRPr="00DA7D7C">
              <w:rPr>
                <w:b/>
                <w:bCs/>
              </w:rPr>
              <w:t>Scientific Name</w:t>
            </w:r>
          </w:p>
        </w:tc>
        <w:tc>
          <w:tcPr>
            <w:tcW w:w="2460" w:type="dxa"/>
            <w:tcBorders>
              <w:top w:val="single" w:color="auto" w:sz="2" w:space="0"/>
              <w:bottom w:val="single" w:color="000000" w:sz="12" w:space="0"/>
            </w:tcBorders>
            <w:shd w:val="clear" w:color="auto" w:fill="auto"/>
          </w:tcPr>
          <w:p w:rsidRPr="00DA7D7C" w:rsidR="00DA7D7C" w:rsidP="003378F5" w:rsidRDefault="00DA7D7C">
            <w:pPr>
              <w:rPr>
                <w:b/>
                <w:bCs/>
              </w:rPr>
            </w:pPr>
            <w:r w:rsidRPr="00DA7D7C">
              <w:rPr>
                <w:b/>
                <w:bCs/>
              </w:rPr>
              <w:t>Common Name</w:t>
            </w:r>
          </w:p>
        </w:tc>
        <w:tc>
          <w:tcPr>
            <w:tcW w:w="1956" w:type="dxa"/>
            <w:tcBorders>
              <w:top w:val="single" w:color="auto" w:sz="2" w:space="0"/>
              <w:bottom w:val="single" w:color="000000" w:sz="12" w:space="0"/>
            </w:tcBorders>
            <w:shd w:val="clear" w:color="auto" w:fill="auto"/>
          </w:tcPr>
          <w:p w:rsidRPr="00DA7D7C" w:rsidR="00DA7D7C" w:rsidP="003378F5" w:rsidRDefault="00DA7D7C">
            <w:pPr>
              <w:rPr>
                <w:b/>
                <w:bCs/>
              </w:rPr>
            </w:pPr>
            <w:r w:rsidRPr="00DA7D7C">
              <w:rPr>
                <w:b/>
                <w:bCs/>
              </w:rPr>
              <w:t>Canopy Position</w:t>
            </w:r>
          </w:p>
        </w:tc>
      </w:tr>
      <w:tr w:rsidRPr="00DA7D7C" w:rsidR="00DA7D7C" w:rsidTr="00DA7D7C">
        <w:tc>
          <w:tcPr>
            <w:tcW w:w="1116" w:type="dxa"/>
            <w:tcBorders>
              <w:top w:val="single" w:color="000000" w:sz="12" w:space="0"/>
            </w:tcBorders>
            <w:shd w:val="clear" w:color="auto" w:fill="auto"/>
          </w:tcPr>
          <w:p w:rsidRPr="00DA7D7C" w:rsidR="00DA7D7C" w:rsidP="003378F5" w:rsidRDefault="00DA7D7C">
            <w:pPr>
              <w:rPr>
                <w:bCs/>
              </w:rPr>
            </w:pPr>
            <w:r w:rsidRPr="00DA7D7C">
              <w:rPr>
                <w:bCs/>
              </w:rPr>
              <w:t>FICY</w:t>
            </w:r>
          </w:p>
        </w:tc>
        <w:tc>
          <w:tcPr>
            <w:tcW w:w="2748" w:type="dxa"/>
            <w:tcBorders>
              <w:top w:val="single" w:color="000000" w:sz="12" w:space="0"/>
            </w:tcBorders>
            <w:shd w:val="clear" w:color="auto" w:fill="auto"/>
          </w:tcPr>
          <w:p w:rsidRPr="00DA7D7C" w:rsidR="00DA7D7C" w:rsidP="003378F5" w:rsidRDefault="00DA7D7C">
            <w:proofErr w:type="spellStart"/>
            <w:r w:rsidRPr="00DA7D7C">
              <w:t>Fimbristylis</w:t>
            </w:r>
            <w:proofErr w:type="spellEnd"/>
            <w:r w:rsidRPr="00DA7D7C">
              <w:t xml:space="preserve"> </w:t>
            </w:r>
            <w:proofErr w:type="spellStart"/>
            <w:r w:rsidRPr="00DA7D7C">
              <w:t>cymosa</w:t>
            </w:r>
            <w:proofErr w:type="spellEnd"/>
          </w:p>
        </w:tc>
        <w:tc>
          <w:tcPr>
            <w:tcW w:w="2460" w:type="dxa"/>
            <w:tcBorders>
              <w:top w:val="single" w:color="000000" w:sz="12" w:space="0"/>
            </w:tcBorders>
            <w:shd w:val="clear" w:color="auto" w:fill="auto"/>
          </w:tcPr>
          <w:p w:rsidRPr="00DA7D7C" w:rsidR="00DA7D7C" w:rsidP="003378F5" w:rsidRDefault="00DA7D7C">
            <w:r w:rsidRPr="00DA7D7C">
              <w:t xml:space="preserve">Tropical </w:t>
            </w:r>
            <w:proofErr w:type="spellStart"/>
            <w:r w:rsidRPr="00DA7D7C">
              <w:t>fimbry</w:t>
            </w:r>
            <w:proofErr w:type="spellEnd"/>
          </w:p>
        </w:tc>
        <w:tc>
          <w:tcPr>
            <w:tcW w:w="1956" w:type="dxa"/>
            <w:tcBorders>
              <w:top w:val="single" w:color="000000" w:sz="12" w:space="0"/>
            </w:tcBorders>
            <w:shd w:val="clear" w:color="auto" w:fill="auto"/>
          </w:tcPr>
          <w:p w:rsidRPr="00DA7D7C" w:rsidR="00DA7D7C" w:rsidP="003378F5" w:rsidRDefault="00DA7D7C">
            <w:r w:rsidRPr="00DA7D7C">
              <w:t>Upper</w:t>
            </w:r>
          </w:p>
        </w:tc>
      </w:tr>
      <w:tr w:rsidRPr="00DA7D7C" w:rsidR="00DA7D7C" w:rsidTr="00DA7D7C">
        <w:tc>
          <w:tcPr>
            <w:tcW w:w="1116" w:type="dxa"/>
            <w:shd w:val="clear" w:color="auto" w:fill="auto"/>
          </w:tcPr>
          <w:p w:rsidRPr="00DA7D7C" w:rsidR="00DA7D7C" w:rsidP="003378F5" w:rsidRDefault="00DA7D7C">
            <w:pPr>
              <w:rPr>
                <w:bCs/>
              </w:rPr>
            </w:pPr>
            <w:r w:rsidRPr="00DA7D7C">
              <w:rPr>
                <w:bCs/>
              </w:rPr>
              <w:t>HEAN8</w:t>
            </w:r>
          </w:p>
        </w:tc>
        <w:tc>
          <w:tcPr>
            <w:tcW w:w="2748" w:type="dxa"/>
            <w:shd w:val="clear" w:color="auto" w:fill="auto"/>
          </w:tcPr>
          <w:p w:rsidRPr="00DA7D7C" w:rsidR="00DA7D7C" w:rsidP="003378F5" w:rsidRDefault="00DA7D7C">
            <w:proofErr w:type="spellStart"/>
            <w:r w:rsidRPr="00DA7D7C">
              <w:t>Heliotropium</w:t>
            </w:r>
            <w:proofErr w:type="spellEnd"/>
            <w:r w:rsidRPr="00DA7D7C">
              <w:t xml:space="preserve"> </w:t>
            </w:r>
            <w:proofErr w:type="spellStart"/>
            <w:r w:rsidRPr="00DA7D7C">
              <w:t>anomalum</w:t>
            </w:r>
            <w:proofErr w:type="spellEnd"/>
          </w:p>
        </w:tc>
        <w:tc>
          <w:tcPr>
            <w:tcW w:w="2460" w:type="dxa"/>
            <w:shd w:val="clear" w:color="auto" w:fill="auto"/>
          </w:tcPr>
          <w:p w:rsidRPr="00DA7D7C" w:rsidR="00DA7D7C" w:rsidP="003378F5" w:rsidRDefault="00DA7D7C">
            <w:r w:rsidRPr="00DA7D7C">
              <w:t>Polynesian heliotrope</w:t>
            </w:r>
          </w:p>
        </w:tc>
        <w:tc>
          <w:tcPr>
            <w:tcW w:w="1956" w:type="dxa"/>
            <w:shd w:val="clear" w:color="auto" w:fill="auto"/>
          </w:tcPr>
          <w:p w:rsidRPr="00DA7D7C" w:rsidR="00DA7D7C" w:rsidP="003378F5" w:rsidRDefault="00DA7D7C">
            <w:r w:rsidRPr="00DA7D7C">
              <w:t>Upper</w:t>
            </w:r>
          </w:p>
        </w:tc>
      </w:tr>
      <w:tr w:rsidRPr="00DA7D7C" w:rsidR="00DA7D7C" w:rsidTr="00DA7D7C">
        <w:tc>
          <w:tcPr>
            <w:tcW w:w="1116" w:type="dxa"/>
            <w:shd w:val="clear" w:color="auto" w:fill="auto"/>
          </w:tcPr>
          <w:p w:rsidRPr="00DA7D7C" w:rsidR="00DA7D7C" w:rsidP="003378F5" w:rsidRDefault="00DA7D7C">
            <w:pPr>
              <w:rPr>
                <w:bCs/>
              </w:rPr>
            </w:pPr>
            <w:r w:rsidRPr="00DA7D7C">
              <w:rPr>
                <w:bCs/>
              </w:rPr>
              <w:t>SETO3</w:t>
            </w:r>
          </w:p>
        </w:tc>
        <w:tc>
          <w:tcPr>
            <w:tcW w:w="2748" w:type="dxa"/>
            <w:shd w:val="clear" w:color="auto" w:fill="auto"/>
          </w:tcPr>
          <w:p w:rsidRPr="00DA7D7C" w:rsidR="00DA7D7C" w:rsidP="003378F5" w:rsidRDefault="00DA7D7C">
            <w:proofErr w:type="spellStart"/>
            <w:r w:rsidRPr="00DA7D7C">
              <w:t>Sesbania</w:t>
            </w:r>
            <w:proofErr w:type="spellEnd"/>
            <w:r w:rsidRPr="00DA7D7C">
              <w:t xml:space="preserve"> </w:t>
            </w:r>
            <w:proofErr w:type="spellStart"/>
            <w:r w:rsidRPr="00DA7D7C">
              <w:t>tomentosa</w:t>
            </w:r>
            <w:proofErr w:type="spellEnd"/>
          </w:p>
        </w:tc>
        <w:tc>
          <w:tcPr>
            <w:tcW w:w="2460" w:type="dxa"/>
            <w:shd w:val="clear" w:color="auto" w:fill="auto"/>
          </w:tcPr>
          <w:p w:rsidRPr="00DA7D7C" w:rsidR="00DA7D7C" w:rsidP="003378F5" w:rsidRDefault="00DA7D7C">
            <w:r w:rsidRPr="00DA7D7C">
              <w:t xml:space="preserve">Oahu </w:t>
            </w:r>
            <w:proofErr w:type="spellStart"/>
            <w:r w:rsidRPr="00DA7D7C">
              <w:t>riverhemp</w:t>
            </w:r>
            <w:proofErr w:type="spellEnd"/>
          </w:p>
        </w:tc>
        <w:tc>
          <w:tcPr>
            <w:tcW w:w="1956" w:type="dxa"/>
            <w:shd w:val="clear" w:color="auto" w:fill="auto"/>
          </w:tcPr>
          <w:p w:rsidRPr="00DA7D7C" w:rsidR="00DA7D7C" w:rsidP="003378F5" w:rsidRDefault="00DA7D7C">
            <w:r w:rsidRPr="00DA7D7C">
              <w:t>Upper</w:t>
            </w:r>
          </w:p>
        </w:tc>
      </w:tr>
      <w:tr w:rsidRPr="00DA7D7C" w:rsidR="00DA7D7C" w:rsidTr="00DA7D7C">
        <w:tc>
          <w:tcPr>
            <w:tcW w:w="1116" w:type="dxa"/>
            <w:shd w:val="clear" w:color="auto" w:fill="auto"/>
          </w:tcPr>
          <w:p w:rsidRPr="00DA7D7C" w:rsidR="00DA7D7C" w:rsidP="003378F5" w:rsidRDefault="00DA7D7C">
            <w:pPr>
              <w:rPr>
                <w:bCs/>
              </w:rPr>
            </w:pPr>
            <w:r w:rsidRPr="00DA7D7C">
              <w:rPr>
                <w:bCs/>
              </w:rPr>
              <w:t>SONE2</w:t>
            </w:r>
          </w:p>
        </w:tc>
        <w:tc>
          <w:tcPr>
            <w:tcW w:w="2748" w:type="dxa"/>
            <w:shd w:val="clear" w:color="auto" w:fill="auto"/>
          </w:tcPr>
          <w:p w:rsidRPr="00DA7D7C" w:rsidR="00DA7D7C" w:rsidP="003378F5" w:rsidRDefault="00DA7D7C">
            <w:r w:rsidRPr="00DA7D7C">
              <w:t xml:space="preserve">Solanum </w:t>
            </w:r>
            <w:proofErr w:type="spellStart"/>
            <w:r w:rsidRPr="00DA7D7C">
              <w:t>nelsonii</w:t>
            </w:r>
            <w:proofErr w:type="spellEnd"/>
          </w:p>
        </w:tc>
        <w:tc>
          <w:tcPr>
            <w:tcW w:w="2460" w:type="dxa"/>
            <w:shd w:val="clear" w:color="auto" w:fill="auto"/>
          </w:tcPr>
          <w:p w:rsidRPr="00DA7D7C" w:rsidR="00DA7D7C" w:rsidP="003378F5" w:rsidRDefault="00DA7D7C">
            <w:r w:rsidRPr="00DA7D7C">
              <w:t xml:space="preserve">Nelson's </w:t>
            </w:r>
            <w:proofErr w:type="spellStart"/>
            <w:r w:rsidRPr="00DA7D7C">
              <w:t>horsenettle</w:t>
            </w:r>
            <w:proofErr w:type="spellEnd"/>
          </w:p>
        </w:tc>
        <w:tc>
          <w:tcPr>
            <w:tcW w:w="1956" w:type="dxa"/>
            <w:shd w:val="clear" w:color="auto" w:fill="auto"/>
          </w:tcPr>
          <w:p w:rsidRPr="00DA7D7C" w:rsidR="00DA7D7C" w:rsidP="003378F5" w:rsidRDefault="00DA7D7C">
            <w:r w:rsidRPr="00DA7D7C">
              <w:t>Upper</w:t>
            </w:r>
          </w:p>
        </w:tc>
      </w:tr>
    </w:tbl>
    <w:p w:rsidR="00DA7D7C" w:rsidP="00DA7D7C" w:rsidRDefault="00DA7D7C"/>
    <w:p w:rsidR="00DA7D7C" w:rsidP="00DA7D7C" w:rsidRDefault="00DA7D7C">
      <w:pPr>
        <w:pStyle w:val="SClassInfoPara"/>
      </w:pPr>
      <w:r>
        <w:t>Description</w:t>
      </w:r>
    </w:p>
    <w:p w:rsidR="00DA7D7C" w:rsidP="00DA7D7C" w:rsidRDefault="00DA7D7C">
      <w:r>
        <w:t xml:space="preserve">On all substrates sand, cobble, rock, etc. Vegetation is more developed but still open shrubby/herbaceous. </w:t>
      </w:r>
    </w:p>
    <w:p w:rsidR="00DA7D7C" w:rsidP="00DA7D7C" w:rsidRDefault="00DA7D7C"/>
    <w:p w:rsidR="00DA7D7C" w:rsidP="00DA7D7C" w:rsidRDefault="00DA7D7C">
      <w:r>
        <w:t xml:space="preserve">Disturbances in this class include lava flows and wave surges. Wave surges result in exposure of bare rock and when they occur can impact large areas on coast. Other disturbances that </w:t>
      </w:r>
      <w:r w:rsidR="00C74707">
        <w:t>a</w:t>
      </w:r>
      <w:r>
        <w:t>ffect this seral stage include landslides and moderate waves.</w:t>
      </w:r>
    </w:p>
    <w:p w:rsidR="00DA7D7C" w:rsidP="00DA7D7C" w:rsidRDefault="00DA7D7C"/>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Optional 2: Landslides</w:t>
      </w:r>
    </w:p>
    <w:p>
      <w:r>
        <w:t/>
      </w:r>
    </w:p>
    <w:p>
      <w:pPr xmlns:w="http://schemas.openxmlformats.org/wordprocessingml/2006/main">
        <w:pStyle w:val="ReportSection"/>
      </w:pPr>
      <w:r xmlns:w="http://schemas.openxmlformats.org/wordprocessingml/2006/main">
        <w:t>References</w:t>
      </w:r>
    </w:p>
    <w:p>
      <w:r>
        <w:t/>
      </w:r>
    </w:p>
    <w:p w:rsidR="00DA7D7C" w:rsidP="00DA7D7C" w:rsidRDefault="00DA7D7C">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DA7D7C" w:rsidP="00DA7D7C" w:rsidRDefault="00DA7D7C"/>
    <w:p w:rsidR="00DA7D7C" w:rsidP="00DA7D7C" w:rsidRDefault="00DA7D7C">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DA7D7C" w:rsidP="00DA7D7C" w:rsidRDefault="00DA7D7C"/>
    <w:p w:rsidR="00DA7D7C" w:rsidP="00DA7D7C" w:rsidRDefault="00DA7D7C">
      <w:r>
        <w:t>NatureServe. 2008. NatureServe Explorer: An online encyclopedia of life [web application]. Version 7.0. NatureServe, Arlington, Virginia. Available http://www.natureserve.org/explorer. (Accessed: September 3, 2008 ).</w:t>
      </w:r>
    </w:p>
    <w:p w:rsidR="00DA7D7C" w:rsidP="00DA7D7C" w:rsidRDefault="00DA7D7C"/>
    <w:p w:rsidR="00DA7D7C" w:rsidP="00DA7D7C" w:rsidRDefault="00DA7D7C">
      <w:r>
        <w:t xml:space="preserve">Price, J.P., S.M. </w:t>
      </w:r>
      <w:proofErr w:type="spellStart"/>
      <w:r>
        <w:t>Gon</w:t>
      </w:r>
      <w:proofErr w:type="spellEnd"/>
      <w:r>
        <w:t xml:space="preserve"> III, J.D. Jacobi, and D. </w:t>
      </w:r>
      <w:proofErr w:type="spellStart"/>
      <w:r>
        <w:t>Matsuwaki</w:t>
      </w:r>
      <w:proofErr w:type="spellEnd"/>
      <w:r>
        <w:t>. 2007. Mapping</w:t>
      </w:r>
      <w:r w:rsidR="00185222">
        <w:t xml:space="preserve"> </w:t>
      </w:r>
      <w:r>
        <w:t xml:space="preserve">plant species ranges in the Hawaiian Islands: Developing a methodology and associated GIS layers. </w:t>
      </w:r>
      <w:proofErr w:type="spellStart"/>
      <w:r>
        <w:t>Hawai'I</w:t>
      </w:r>
      <w:proofErr w:type="spellEnd"/>
      <w:r>
        <w:t xml:space="preserve"> Cooperative Studies Unit. Technical Report HCSU-008. Pacific Aquaculture and Coastal Resources Center (PACRC), University of </w:t>
      </w:r>
      <w:proofErr w:type="spellStart"/>
      <w:r>
        <w:t>Hawai'I</w:t>
      </w:r>
      <w:proofErr w:type="spellEnd"/>
      <w:r>
        <w:t>, Hilo. 58 pp., includes 16 figures and 6 tables.</w:t>
      </w:r>
    </w:p>
    <w:p w:rsidR="00DA7D7C" w:rsidP="00DA7D7C" w:rsidRDefault="00DA7D7C"/>
    <w:p w:rsidR="00DA7D7C" w:rsidP="00DA7D7C" w:rsidRDefault="00DA7D7C">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185222" w:rsidP="00DA7D7C" w:rsidRDefault="00185222"/>
    <w:p w:rsidR="00185222" w:rsidP="00185222" w:rsidRDefault="00185222">
      <w:proofErr w:type="spellStart"/>
      <w:r w:rsidRPr="00185222">
        <w:t>Warshauer</w:t>
      </w:r>
      <w:proofErr w:type="spellEnd"/>
      <w:r w:rsidRPr="00185222">
        <w:t>, F. R., J. D. Jacobi, and J. Price 2009. Native coastal flora and plant</w:t>
      </w:r>
      <w:r>
        <w:t xml:space="preserve"> </w:t>
      </w:r>
      <w:r w:rsidRPr="00185222">
        <w:t>communities in Hawai‘i: Their composition, distribution, and status. Hawai‘i Cooperative</w:t>
      </w:r>
      <w:r>
        <w:t xml:space="preserve"> </w:t>
      </w:r>
      <w:r w:rsidRPr="00185222">
        <w:t xml:space="preserve">Studies Unit Technical Report HCSU-014. University of </w:t>
      </w:r>
      <w:r w:rsidR="00C74707">
        <w:t>Hawai'i</w:t>
      </w:r>
      <w:r w:rsidRPr="00185222">
        <w:t xml:space="preserve"> at Hilo.</w:t>
      </w:r>
    </w:p>
    <w:p w:rsidR="00DA7D7C" w:rsidP="00DA7D7C" w:rsidRDefault="00DA7D7C"/>
    <w:p w:rsidR="00DA7D7C" w:rsidP="00DA7D7C" w:rsidRDefault="00DA7D7C">
      <w:r>
        <w:t>Western Ecology Working Group of NatureServe. No date. International Ecological Classification Standard: International Vegetation Classification. Terrestrial Vegetation. NatureServe, Boulder, CO.</w:t>
      </w:r>
    </w:p>
    <w:p w:rsidR="0006697D" w:rsidP="00DA7D7C" w:rsidRDefault="0006697D"/>
    <w:p w:rsidRPr="0006697D" w:rsidR="0006697D" w:rsidP="0006697D" w:rsidRDefault="0006697D"/>
    <w:p w:rsidRPr="0006697D" w:rsidR="0006697D" w:rsidP="0006697D" w:rsidRDefault="0006697D"/>
    <w:p w:rsidRPr="0006697D" w:rsidR="0006697D" w:rsidP="0006697D" w:rsidRDefault="0006697D"/>
    <w:p w:rsidRPr="0006697D" w:rsidR="0006697D" w:rsidP="0006697D" w:rsidRDefault="0006697D"/>
    <w:p w:rsidRPr="0006697D" w:rsidR="0006697D" w:rsidP="0006697D" w:rsidRDefault="0006697D"/>
    <w:p w:rsidR="0006697D" w:rsidP="0006697D" w:rsidRDefault="0006697D"/>
    <w:p w:rsidRPr="0006697D" w:rsidR="004D5F12" w:rsidP="0006697D" w:rsidRDefault="004D5F12"/>
    <w:sectPr w:rsidRPr="0006697D"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2B6" w:rsidRDefault="008F52B6">
      <w:r>
        <w:separator/>
      </w:r>
    </w:p>
  </w:endnote>
  <w:endnote w:type="continuationSeparator" w:id="0">
    <w:p w:rsidR="008F52B6" w:rsidRDefault="008F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D7C" w:rsidRDefault="00DA7D7C" w:rsidP="00DA7D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2B6" w:rsidRDefault="008F52B6">
      <w:r>
        <w:separator/>
      </w:r>
    </w:p>
  </w:footnote>
  <w:footnote w:type="continuationSeparator" w:id="0">
    <w:p w:rsidR="008F52B6" w:rsidRDefault="008F5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A7D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D7C"/>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697D"/>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22"/>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3630"/>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1F54"/>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495"/>
    <w:rsid w:val="002D458A"/>
    <w:rsid w:val="002D49EF"/>
    <w:rsid w:val="002D6F88"/>
    <w:rsid w:val="002E4DEF"/>
    <w:rsid w:val="002F0223"/>
    <w:rsid w:val="002F12E9"/>
    <w:rsid w:val="002F1CDC"/>
    <w:rsid w:val="002F262A"/>
    <w:rsid w:val="002F3029"/>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97308"/>
    <w:rsid w:val="003A0DFF"/>
    <w:rsid w:val="003A1BAD"/>
    <w:rsid w:val="003A1E46"/>
    <w:rsid w:val="003A1EBD"/>
    <w:rsid w:val="003A3976"/>
    <w:rsid w:val="003A437C"/>
    <w:rsid w:val="003A6CBB"/>
    <w:rsid w:val="003A75F7"/>
    <w:rsid w:val="003B1956"/>
    <w:rsid w:val="003B3246"/>
    <w:rsid w:val="003B46D9"/>
    <w:rsid w:val="003B5977"/>
    <w:rsid w:val="003B6817"/>
    <w:rsid w:val="003B6DB0"/>
    <w:rsid w:val="003B7824"/>
    <w:rsid w:val="003C4138"/>
    <w:rsid w:val="003C4AA1"/>
    <w:rsid w:val="003C4E7C"/>
    <w:rsid w:val="003C5F58"/>
    <w:rsid w:val="003C6120"/>
    <w:rsid w:val="003C6CFB"/>
    <w:rsid w:val="003D020E"/>
    <w:rsid w:val="003D0481"/>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463"/>
    <w:rsid w:val="006C0ECB"/>
    <w:rsid w:val="006C441D"/>
    <w:rsid w:val="006C5450"/>
    <w:rsid w:val="006C64F7"/>
    <w:rsid w:val="006C6CDD"/>
    <w:rsid w:val="006C774F"/>
    <w:rsid w:val="006C7F1C"/>
    <w:rsid w:val="006D08A6"/>
    <w:rsid w:val="006D2137"/>
    <w:rsid w:val="006D375E"/>
    <w:rsid w:val="006D5D9D"/>
    <w:rsid w:val="006D61FF"/>
    <w:rsid w:val="006D6F18"/>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34F7E"/>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7CB"/>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4DC0"/>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2B6"/>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37C8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2783"/>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5541"/>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36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4707"/>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D7C"/>
    <w:rsid w:val="00DA7F1A"/>
    <w:rsid w:val="00DB1F84"/>
    <w:rsid w:val="00DB271B"/>
    <w:rsid w:val="00DB291F"/>
    <w:rsid w:val="00DB297F"/>
    <w:rsid w:val="00DB46A6"/>
    <w:rsid w:val="00DB4F3A"/>
    <w:rsid w:val="00DB5E0C"/>
    <w:rsid w:val="00DB62B0"/>
    <w:rsid w:val="00DC0DE0"/>
    <w:rsid w:val="00DC151A"/>
    <w:rsid w:val="00DC15DD"/>
    <w:rsid w:val="00DC1B1C"/>
    <w:rsid w:val="00DC2F0E"/>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EB8AC"/>
  <w15:docId w15:val="{7D64CB99-4EBE-4915-95E5-7A033F61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4F7E"/>
    <w:pPr>
      <w:ind w:left="720"/>
    </w:pPr>
    <w:rPr>
      <w:rFonts w:ascii="Calibri" w:eastAsia="Calibri" w:hAnsi="Calibri"/>
      <w:sz w:val="22"/>
      <w:szCs w:val="22"/>
    </w:rPr>
  </w:style>
  <w:style w:type="character" w:styleId="Hyperlink">
    <w:name w:val="Hyperlink"/>
    <w:rsid w:val="00734F7E"/>
    <w:rPr>
      <w:color w:val="0000FF"/>
      <w:u w:val="single"/>
    </w:rPr>
  </w:style>
  <w:style w:type="paragraph" w:styleId="BalloonText">
    <w:name w:val="Balloon Text"/>
    <w:basedOn w:val="Normal"/>
    <w:link w:val="BalloonTextChar"/>
    <w:uiPriority w:val="99"/>
    <w:semiHidden/>
    <w:unhideWhenUsed/>
    <w:rsid w:val="00C747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7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814368">
      <w:bodyDiv w:val="1"/>
      <w:marLeft w:val="0"/>
      <w:marRight w:val="0"/>
      <w:marTop w:val="0"/>
      <w:marBottom w:val="0"/>
      <w:divBdr>
        <w:top w:val="none" w:sz="0" w:space="0" w:color="auto"/>
        <w:left w:val="none" w:sz="0" w:space="0" w:color="auto"/>
        <w:bottom w:val="none" w:sz="0" w:space="0" w:color="auto"/>
        <w:right w:val="none" w:sz="0" w:space="0" w:color="auto"/>
      </w:divBdr>
    </w:div>
    <w:div w:id="11612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2014-08-21T15:27:00Z</cp:lastPrinted>
  <dcterms:created xsi:type="dcterms:W3CDTF">2018-06-05T22:31:00Z</dcterms:created>
  <dcterms:modified xsi:type="dcterms:W3CDTF">2018-06-19T13:48:00Z</dcterms:modified>
</cp:coreProperties>
</file>